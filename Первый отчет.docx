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8"/>
        <w:tblW w:w="9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1"/>
        <w:gridCol w:w="4995"/>
      </w:tblGrid>
      <w:tr w:rsidR="003B3FA5" w:rsidRPr="00D02C1F" w14:paraId="2C3E3388" w14:textId="77777777" w:rsidTr="00041C6A">
        <w:trPr>
          <w:trHeight w:val="1768"/>
        </w:trPr>
        <w:tc>
          <w:tcPr>
            <w:tcW w:w="9546" w:type="dxa"/>
            <w:gridSpan w:val="2"/>
          </w:tcPr>
          <w:p w14:paraId="47D18C33" w14:textId="77777777" w:rsidR="00E342A7" w:rsidRPr="00D02C1F" w:rsidRDefault="00E342A7" w:rsidP="000D3C97">
            <w:pPr>
              <w:pStyle w:val="a8"/>
              <w:jc w:val="center"/>
              <w:rPr>
                <w:rFonts w:cs="Times New Roman"/>
              </w:rPr>
            </w:pPr>
            <w:bookmarkStart w:id="0" w:name="_Toc429921558"/>
            <w:bookmarkEnd w:id="0"/>
            <w:r w:rsidRPr="00D02C1F">
              <w:rPr>
                <w:rFonts w:cs="Times New Roman"/>
              </w:rPr>
              <w:t xml:space="preserve">Министерство </w:t>
            </w:r>
            <w:r w:rsidR="00273C2F" w:rsidRPr="00D02C1F">
              <w:rPr>
                <w:rFonts w:cs="Times New Roman"/>
              </w:rPr>
              <w:t>н</w:t>
            </w:r>
            <w:r w:rsidRPr="00D02C1F">
              <w:rPr>
                <w:rFonts w:cs="Times New Roman"/>
              </w:rPr>
              <w:t xml:space="preserve">ауки </w:t>
            </w:r>
            <w:r w:rsidR="00273C2F" w:rsidRPr="00D02C1F">
              <w:rPr>
                <w:rFonts w:cs="Times New Roman"/>
              </w:rPr>
              <w:t xml:space="preserve">и высшего образования </w:t>
            </w:r>
            <w:r w:rsidRPr="00D02C1F">
              <w:rPr>
                <w:rFonts w:cs="Times New Roman"/>
              </w:rPr>
              <w:t>Российской Федерации</w:t>
            </w:r>
          </w:p>
          <w:p w14:paraId="4CFC67B4" w14:textId="77777777" w:rsidR="00E342A7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Санкт-Петербургский политехнический университет Петра Великого</w:t>
            </w:r>
          </w:p>
          <w:p w14:paraId="0A2342CE" w14:textId="77777777" w:rsidR="00E342A7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Институт компьютерных наук и технологий</w:t>
            </w:r>
          </w:p>
          <w:p w14:paraId="05C68738" w14:textId="77777777" w:rsidR="003B3FA5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Высшая школа киберфизических систем и управления</w:t>
            </w:r>
          </w:p>
        </w:tc>
      </w:tr>
      <w:tr w:rsidR="003B3FA5" w:rsidRPr="00D02C1F" w14:paraId="786CD56D" w14:textId="77777777" w:rsidTr="00041C6A">
        <w:trPr>
          <w:trHeight w:val="7200"/>
        </w:trPr>
        <w:tc>
          <w:tcPr>
            <w:tcW w:w="9546" w:type="dxa"/>
            <w:gridSpan w:val="2"/>
            <w:vAlign w:val="center"/>
          </w:tcPr>
          <w:p w14:paraId="694BA71E" w14:textId="77777777" w:rsidR="0052454C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ОТЧЁТ</w:t>
            </w:r>
          </w:p>
          <w:p w14:paraId="16572B61" w14:textId="073BA9ED" w:rsidR="00273C2F" w:rsidRDefault="00273C2F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по дисциплине «</w:t>
            </w:r>
            <w:r w:rsidR="00960C1A">
              <w:rPr>
                <w:rFonts w:cs="Times New Roman"/>
              </w:rPr>
              <w:t>Теория и технология программирования</w:t>
            </w:r>
            <w:r w:rsidRPr="00D02C1F">
              <w:rPr>
                <w:rFonts w:cs="Times New Roman"/>
              </w:rPr>
              <w:t>»</w:t>
            </w:r>
          </w:p>
          <w:p w14:paraId="5FECD992" w14:textId="25CF5356" w:rsidR="00041C6A" w:rsidRPr="00D02C1F" w:rsidRDefault="00041C6A" w:rsidP="00E342A7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 лабораторной работе №1</w:t>
            </w:r>
          </w:p>
          <w:p w14:paraId="2927D6EC" w14:textId="77777777" w:rsidR="00E342A7" w:rsidRPr="00D02C1F" w:rsidRDefault="00E342A7" w:rsidP="00273C2F">
            <w:pPr>
              <w:pStyle w:val="afff4"/>
              <w:rPr>
                <w:rFonts w:cs="Times New Roman"/>
              </w:rPr>
            </w:pPr>
          </w:p>
        </w:tc>
      </w:tr>
      <w:tr w:rsidR="003B3FA5" w:rsidRPr="00D02C1F" w14:paraId="1572585C" w14:textId="77777777" w:rsidTr="00041C6A">
        <w:trPr>
          <w:trHeight w:val="125"/>
        </w:trPr>
        <w:tc>
          <w:tcPr>
            <w:tcW w:w="4551" w:type="dxa"/>
          </w:tcPr>
          <w:p w14:paraId="0244B18F" w14:textId="5260E7CA" w:rsidR="00541055" w:rsidRPr="00D02C1F" w:rsidRDefault="003B3FA5" w:rsidP="00541055">
            <w:pPr>
              <w:pStyle w:val="a8"/>
              <w:rPr>
                <w:rFonts w:cs="Times New Roman"/>
              </w:rPr>
            </w:pPr>
            <w:r w:rsidRPr="00D02C1F">
              <w:rPr>
                <w:rFonts w:cs="Times New Roman"/>
                <w:b/>
              </w:rPr>
              <w:t>Выполнил</w:t>
            </w:r>
            <w:r w:rsidRPr="00D02C1F">
              <w:rPr>
                <w:rFonts w:cs="Times New Roman"/>
              </w:rPr>
              <w:t>:</w:t>
            </w:r>
          </w:p>
        </w:tc>
        <w:tc>
          <w:tcPr>
            <w:tcW w:w="4994" w:type="dxa"/>
          </w:tcPr>
          <w:p w14:paraId="205C7146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</w:rPr>
            </w:pPr>
          </w:p>
        </w:tc>
      </w:tr>
      <w:tr w:rsidR="003B3FA5" w:rsidRPr="00D02C1F" w14:paraId="32A94525" w14:textId="77777777" w:rsidTr="00041C6A">
        <w:trPr>
          <w:trHeight w:val="84"/>
        </w:trPr>
        <w:tc>
          <w:tcPr>
            <w:tcW w:w="4551" w:type="dxa"/>
          </w:tcPr>
          <w:p w14:paraId="5EB4884D" w14:textId="49BFC9B7" w:rsidR="003B3FA5" w:rsidRPr="00D02C1F" w:rsidRDefault="003B3FA5" w:rsidP="003B3FA5">
            <w:pPr>
              <w:pStyle w:val="a8"/>
              <w:spacing w:line="240" w:lineRule="auto"/>
              <w:rPr>
                <w:rFonts w:cs="Times New Roman"/>
                <w:lang w:eastAsia="ru-RU"/>
              </w:rPr>
            </w:pPr>
            <w:r w:rsidRPr="00D02C1F">
              <w:rPr>
                <w:rFonts w:cs="Times New Roman"/>
              </w:rPr>
              <w:t>студент г</w:t>
            </w:r>
            <w:r w:rsidR="001834CC" w:rsidRPr="00D02C1F">
              <w:rPr>
                <w:rFonts w:cs="Times New Roman"/>
              </w:rPr>
              <w:t>р.</w:t>
            </w:r>
            <w:r w:rsidR="00E342A7" w:rsidRPr="00D02C1F">
              <w:rPr>
                <w:rFonts w:cs="Times New Roman"/>
              </w:rPr>
              <w:t xml:space="preserve"> </w:t>
            </w:r>
            <w:r w:rsidR="00041C6A">
              <w:rPr>
                <w:rFonts w:cs="Times New Roman"/>
              </w:rPr>
              <w:t>3530902/10003</w:t>
            </w:r>
          </w:p>
        </w:tc>
        <w:tc>
          <w:tcPr>
            <w:tcW w:w="4994" w:type="dxa"/>
          </w:tcPr>
          <w:p w14:paraId="4EDDEBBB" w14:textId="3DD7F59D" w:rsidR="003B3FA5" w:rsidRPr="00D02C1F" w:rsidRDefault="003B3FA5" w:rsidP="00D02C1F">
            <w:pPr>
              <w:pStyle w:val="a8"/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D02C1F">
              <w:rPr>
                <w:rFonts w:cs="Times New Roman"/>
              </w:rPr>
              <w:t>____</w:t>
            </w:r>
            <w:r w:rsidR="005C0DE7" w:rsidRPr="00D02C1F">
              <w:rPr>
                <w:rFonts w:cs="Times New Roman"/>
              </w:rPr>
              <w:t>_</w:t>
            </w:r>
            <w:r w:rsidRPr="00D02C1F">
              <w:rPr>
                <w:rFonts w:cs="Times New Roman"/>
              </w:rPr>
              <w:t>______</w:t>
            </w:r>
            <w:r w:rsidR="008C6ECD" w:rsidRPr="00D02C1F">
              <w:rPr>
                <w:rFonts w:cs="Times New Roman"/>
              </w:rPr>
              <w:t>_</w:t>
            </w:r>
            <w:r w:rsidRPr="00D02C1F">
              <w:rPr>
                <w:rFonts w:cs="Times New Roman"/>
              </w:rPr>
              <w:t>___</w:t>
            </w:r>
            <w:r w:rsidR="00041C6A">
              <w:rPr>
                <w:rFonts w:cs="Times New Roman"/>
              </w:rPr>
              <w:t xml:space="preserve">__ </w:t>
            </w:r>
            <w:r w:rsidR="00E12918" w:rsidRPr="00D02C1F">
              <w:rPr>
                <w:rFonts w:cs="Times New Roman"/>
              </w:rPr>
              <w:t>Сурьянинова В.</w:t>
            </w:r>
            <w:r w:rsidR="00041C6A">
              <w:rPr>
                <w:rFonts w:cs="Times New Roman"/>
              </w:rPr>
              <w:t xml:space="preserve"> </w:t>
            </w:r>
            <w:r w:rsidR="00E12918" w:rsidRPr="00D02C1F">
              <w:rPr>
                <w:rFonts w:cs="Times New Roman"/>
              </w:rPr>
              <w:t>В.</w:t>
            </w:r>
          </w:p>
        </w:tc>
      </w:tr>
      <w:tr w:rsidR="003B3FA5" w:rsidRPr="00D02C1F" w14:paraId="2A0EC6B4" w14:textId="77777777" w:rsidTr="00041C6A">
        <w:trPr>
          <w:trHeight w:val="84"/>
        </w:trPr>
        <w:tc>
          <w:tcPr>
            <w:tcW w:w="4551" w:type="dxa"/>
          </w:tcPr>
          <w:p w14:paraId="22CE589C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</w:rPr>
            </w:pPr>
          </w:p>
        </w:tc>
        <w:tc>
          <w:tcPr>
            <w:tcW w:w="4994" w:type="dxa"/>
          </w:tcPr>
          <w:p w14:paraId="612A2D0A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  <w:lang w:eastAsia="ru-RU"/>
              </w:rPr>
            </w:pPr>
            <w:r w:rsidRPr="00D02C1F">
              <w:rPr>
                <w:rFonts w:cs="Times New Roman"/>
              </w:rPr>
              <w:t>дата, подпись</w:t>
            </w:r>
          </w:p>
        </w:tc>
      </w:tr>
      <w:tr w:rsidR="00541055" w:rsidRPr="00D02C1F" w14:paraId="641CD6B5" w14:textId="77777777" w:rsidTr="00041C6A">
        <w:trPr>
          <w:trHeight w:val="84"/>
        </w:trPr>
        <w:tc>
          <w:tcPr>
            <w:tcW w:w="4551" w:type="dxa"/>
          </w:tcPr>
          <w:p w14:paraId="13E9BAB7" w14:textId="77777777" w:rsidR="00541055" w:rsidRPr="00D02C1F" w:rsidRDefault="00541055" w:rsidP="003B3FA5">
            <w:pPr>
              <w:pStyle w:val="a8"/>
              <w:ind w:firstLine="0"/>
              <w:rPr>
                <w:rFonts w:cs="Times New Roman"/>
              </w:rPr>
            </w:pPr>
          </w:p>
        </w:tc>
        <w:tc>
          <w:tcPr>
            <w:tcW w:w="4994" w:type="dxa"/>
          </w:tcPr>
          <w:p w14:paraId="08ACB15C" w14:textId="77777777" w:rsidR="00541055" w:rsidRPr="00D02C1F" w:rsidRDefault="00541055" w:rsidP="003B3FA5">
            <w:pPr>
              <w:pStyle w:val="a8"/>
              <w:ind w:firstLine="0"/>
              <w:rPr>
                <w:rFonts w:cs="Times New Roman"/>
              </w:rPr>
            </w:pPr>
          </w:p>
        </w:tc>
      </w:tr>
      <w:tr w:rsidR="003B3FA5" w:rsidRPr="00D02C1F" w14:paraId="2D046FC4" w14:textId="77777777" w:rsidTr="00041C6A">
        <w:trPr>
          <w:trHeight w:val="84"/>
        </w:trPr>
        <w:tc>
          <w:tcPr>
            <w:tcW w:w="4551" w:type="dxa"/>
          </w:tcPr>
          <w:p w14:paraId="31411888" w14:textId="7AB2C37F" w:rsidR="00002ED6" w:rsidRPr="00D02C1F" w:rsidRDefault="00273C2F" w:rsidP="00002ED6">
            <w:pPr>
              <w:pStyle w:val="a8"/>
              <w:rPr>
                <w:rFonts w:cs="Times New Roman"/>
                <w:b/>
              </w:rPr>
            </w:pPr>
            <w:r w:rsidRPr="00D02C1F">
              <w:rPr>
                <w:rFonts w:cs="Times New Roman"/>
                <w:b/>
              </w:rPr>
              <w:t>Проверил</w:t>
            </w:r>
            <w:r w:rsidR="00002ED6" w:rsidRPr="00D02C1F">
              <w:rPr>
                <w:rFonts w:cs="Times New Roman"/>
                <w:b/>
              </w:rPr>
              <w:t>:</w:t>
            </w:r>
          </w:p>
          <w:p w14:paraId="4165D81D" w14:textId="2956E54F" w:rsidR="003B3FA5" w:rsidRPr="00041C6A" w:rsidRDefault="00002ED6" w:rsidP="00002ED6">
            <w:pPr>
              <w:pStyle w:val="a8"/>
              <w:rPr>
                <w:rFonts w:cs="Times New Roman"/>
                <w:bCs/>
              </w:rPr>
            </w:pPr>
            <w:r w:rsidRPr="00041C6A">
              <w:rPr>
                <w:rFonts w:cs="Times New Roman"/>
                <w:bCs/>
              </w:rPr>
              <w:t>ассистент</w:t>
            </w:r>
          </w:p>
        </w:tc>
        <w:tc>
          <w:tcPr>
            <w:tcW w:w="4994" w:type="dxa"/>
          </w:tcPr>
          <w:p w14:paraId="7B209BC3" w14:textId="4649E498" w:rsidR="003B3FA5" w:rsidRPr="00D02C1F" w:rsidRDefault="003B3FA5" w:rsidP="003B3FA5">
            <w:pPr>
              <w:pStyle w:val="a8"/>
              <w:ind w:firstLine="0"/>
              <w:rPr>
                <w:rFonts w:cs="Times New Roman"/>
                <w:lang w:eastAsia="ru-RU"/>
              </w:rPr>
            </w:pPr>
          </w:p>
        </w:tc>
      </w:tr>
      <w:tr w:rsidR="003B3FA5" w:rsidRPr="00D02C1F" w14:paraId="284E6403" w14:textId="77777777" w:rsidTr="00041C6A">
        <w:trPr>
          <w:trHeight w:val="84"/>
        </w:trPr>
        <w:tc>
          <w:tcPr>
            <w:tcW w:w="4551" w:type="dxa"/>
          </w:tcPr>
          <w:p w14:paraId="1E4089A6" w14:textId="77777777" w:rsidR="003B3FA5" w:rsidRPr="00D02C1F" w:rsidRDefault="003B3FA5" w:rsidP="007B735C">
            <w:pPr>
              <w:pStyle w:val="a8"/>
              <w:spacing w:line="240" w:lineRule="auto"/>
              <w:rPr>
                <w:rFonts w:cs="Times New Roman"/>
              </w:rPr>
            </w:pPr>
          </w:p>
        </w:tc>
        <w:tc>
          <w:tcPr>
            <w:tcW w:w="4994" w:type="dxa"/>
          </w:tcPr>
          <w:p w14:paraId="2CED57CF" w14:textId="3810A1AF" w:rsidR="003B3FA5" w:rsidRPr="00D02C1F" w:rsidRDefault="005C0DE7" w:rsidP="00E54B27">
            <w:pPr>
              <w:pStyle w:val="a8"/>
              <w:spacing w:line="240" w:lineRule="auto"/>
              <w:ind w:firstLine="0"/>
              <w:rPr>
                <w:rFonts w:cs="Times New Roman"/>
              </w:rPr>
            </w:pPr>
            <w:r w:rsidRPr="00D02C1F">
              <w:rPr>
                <w:rFonts w:cs="Times New Roman"/>
              </w:rPr>
              <w:t>__</w:t>
            </w:r>
            <w:r w:rsidR="003B3FA5" w:rsidRPr="00D02C1F">
              <w:rPr>
                <w:rFonts w:cs="Times New Roman"/>
              </w:rPr>
              <w:t>_</w:t>
            </w:r>
            <w:r w:rsidRPr="00D02C1F">
              <w:rPr>
                <w:rFonts w:cs="Times New Roman"/>
              </w:rPr>
              <w:t>_</w:t>
            </w:r>
            <w:r w:rsidR="003B3FA5" w:rsidRPr="00D02C1F">
              <w:rPr>
                <w:rFonts w:cs="Times New Roman"/>
              </w:rPr>
              <w:t>____________</w:t>
            </w:r>
            <w:r w:rsidR="008C6ECD" w:rsidRPr="00D02C1F">
              <w:rPr>
                <w:rFonts w:cs="Times New Roman"/>
              </w:rPr>
              <w:t>__</w:t>
            </w:r>
            <w:r w:rsidR="001834CC" w:rsidRPr="00D02C1F">
              <w:rPr>
                <w:rFonts w:cs="Times New Roman"/>
              </w:rPr>
              <w:t xml:space="preserve"> </w:t>
            </w:r>
            <w:r w:rsidR="00960C1A">
              <w:rPr>
                <w:rFonts w:cs="Times New Roman"/>
              </w:rPr>
              <w:t xml:space="preserve">Журавская А. </w:t>
            </w:r>
          </w:p>
        </w:tc>
      </w:tr>
      <w:tr w:rsidR="003B3FA5" w:rsidRPr="00D02C1F" w14:paraId="33A7522F" w14:textId="77777777" w:rsidTr="00041C6A">
        <w:trPr>
          <w:trHeight w:val="84"/>
        </w:trPr>
        <w:tc>
          <w:tcPr>
            <w:tcW w:w="4551" w:type="dxa"/>
          </w:tcPr>
          <w:p w14:paraId="625F8953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  <w:b/>
              </w:rPr>
            </w:pPr>
          </w:p>
        </w:tc>
        <w:tc>
          <w:tcPr>
            <w:tcW w:w="4994" w:type="dxa"/>
          </w:tcPr>
          <w:p w14:paraId="062424E0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  <w:b/>
              </w:rPr>
            </w:pPr>
            <w:r w:rsidRPr="00D02C1F">
              <w:rPr>
                <w:rFonts w:cs="Times New Roman"/>
              </w:rPr>
              <w:t>дата, подпись</w:t>
            </w:r>
          </w:p>
        </w:tc>
      </w:tr>
      <w:tr w:rsidR="003B3FA5" w:rsidRPr="00D02C1F" w14:paraId="26FD71C5" w14:textId="77777777" w:rsidTr="00041C6A">
        <w:trPr>
          <w:trHeight w:val="745"/>
        </w:trPr>
        <w:tc>
          <w:tcPr>
            <w:tcW w:w="9546" w:type="dxa"/>
            <w:gridSpan w:val="2"/>
          </w:tcPr>
          <w:p w14:paraId="3508A061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  <w:lang w:eastAsia="ru-RU"/>
              </w:rPr>
            </w:pPr>
          </w:p>
        </w:tc>
      </w:tr>
    </w:tbl>
    <w:p w14:paraId="56FA59E2" w14:textId="28CE2201" w:rsidR="000D6AED" w:rsidRPr="00D02C1F" w:rsidRDefault="007C0A71" w:rsidP="00B60659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Задание</w:t>
      </w:r>
    </w:p>
    <w:p w14:paraId="5A6B8DA9" w14:textId="2490EFA8" w:rsidR="00B60659" w:rsidRDefault="00002ED6" w:rsidP="00960C1A">
      <w:pPr>
        <w:pStyle w:val="a8"/>
        <w:ind w:left="414"/>
        <w:rPr>
          <w:rFonts w:cs="Times New Roman"/>
        </w:rPr>
      </w:pPr>
      <w:r w:rsidRPr="00D02C1F">
        <w:rPr>
          <w:rFonts w:cs="Times New Roman"/>
        </w:rPr>
        <w:t xml:space="preserve">На рисунке 1 представлено </w:t>
      </w:r>
      <w:r w:rsidR="000A11C3">
        <w:rPr>
          <w:rFonts w:cs="Times New Roman"/>
        </w:rPr>
        <w:t>з</w:t>
      </w:r>
      <w:r w:rsidRPr="00D02C1F">
        <w:rPr>
          <w:rFonts w:cs="Times New Roman"/>
        </w:rPr>
        <w:t>адание</w:t>
      </w:r>
      <w:r w:rsidR="000A11C3">
        <w:rPr>
          <w:rFonts w:cs="Times New Roman"/>
        </w:rPr>
        <w:t>, на рисунке 2 представлен мой вариант.</w:t>
      </w:r>
    </w:p>
    <w:p w14:paraId="3E4649BA" w14:textId="1EDFCE36" w:rsidR="00960C1A" w:rsidRPr="00D02C1F" w:rsidRDefault="000A11C3" w:rsidP="000A11C3">
      <w:pPr>
        <w:pStyle w:val="a8"/>
        <w:ind w:left="414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AF6AB23" wp14:editId="628AEAB2">
            <wp:extent cx="4712874" cy="1837487"/>
            <wp:effectExtent l="12700" t="12700" r="12065" b="1714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138" cy="18656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3BBEF2" w14:textId="51A6BCC5" w:rsidR="007C0A71" w:rsidRDefault="00B60659" w:rsidP="00B60659">
      <w:pPr>
        <w:pStyle w:val="aff9"/>
        <w:jc w:val="center"/>
        <w:rPr>
          <w:rFonts w:cs="Times New Roman"/>
        </w:rPr>
      </w:pPr>
      <w:r w:rsidRPr="00D02C1F">
        <w:rPr>
          <w:rFonts w:cs="Times New Roman"/>
        </w:rPr>
        <w:t xml:space="preserve">Рисунок </w:t>
      </w:r>
      <w:r w:rsidRPr="00D02C1F">
        <w:rPr>
          <w:rFonts w:cs="Times New Roman"/>
        </w:rPr>
        <w:fldChar w:fldCharType="begin"/>
      </w:r>
      <w:r w:rsidRPr="00D02C1F">
        <w:rPr>
          <w:rFonts w:cs="Times New Roman"/>
        </w:rPr>
        <w:instrText xml:space="preserve"> SEQ Рисунок \* ARABIC </w:instrText>
      </w:r>
      <w:r w:rsidRPr="00D02C1F">
        <w:rPr>
          <w:rFonts w:cs="Times New Roman"/>
        </w:rPr>
        <w:fldChar w:fldCharType="separate"/>
      </w:r>
      <w:r w:rsidR="000A11C3">
        <w:rPr>
          <w:rFonts w:cs="Times New Roman"/>
          <w:noProof/>
        </w:rPr>
        <w:t>1</w:t>
      </w:r>
      <w:r w:rsidRPr="00D02C1F">
        <w:rPr>
          <w:rFonts w:cs="Times New Roman"/>
        </w:rPr>
        <w:fldChar w:fldCharType="end"/>
      </w:r>
    </w:p>
    <w:p w14:paraId="6D60C3DC" w14:textId="77777777" w:rsidR="000A11C3" w:rsidRDefault="000A11C3" w:rsidP="000A11C3">
      <w:pPr>
        <w:pStyle w:val="a8"/>
        <w:keepNext/>
        <w:jc w:val="center"/>
      </w:pPr>
      <w:r>
        <w:rPr>
          <w:noProof/>
        </w:rPr>
        <w:drawing>
          <wp:inline distT="0" distB="0" distL="0" distR="0" wp14:anchorId="4F9E168D" wp14:editId="45AAEF24">
            <wp:extent cx="5107538" cy="567322"/>
            <wp:effectExtent l="12700" t="12700" r="10795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909" cy="580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2AB200" w14:textId="634F0620" w:rsidR="000A11C3" w:rsidRPr="000A11C3" w:rsidRDefault="000A11C3" w:rsidP="000A11C3">
      <w:pPr>
        <w:pStyle w:val="aff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6463B141" w14:textId="29CA8EC8" w:rsidR="007C0A71" w:rsidRDefault="007C0A71" w:rsidP="00D02C1F">
      <w:pPr>
        <w:pStyle w:val="1"/>
        <w:ind w:left="142" w:firstLine="578"/>
        <w:rPr>
          <w:rFonts w:cs="Times New Roman"/>
        </w:rPr>
      </w:pPr>
      <w:r w:rsidRPr="00D02C1F">
        <w:rPr>
          <w:rFonts w:cs="Times New Roman"/>
        </w:rPr>
        <w:lastRenderedPageBreak/>
        <w:t>Текст программы</w:t>
      </w:r>
    </w:p>
    <w:p w14:paraId="1558E095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643820"/>
          <w:sz w:val="24"/>
          <w:szCs w:val="24"/>
          <w:lang w:val="en-US"/>
        </w:rPr>
        <w:t xml:space="preserve">include </w:t>
      </w:r>
      <w:r w:rsidRPr="000A6B4B">
        <w:rPr>
          <w:rFonts w:ascii="Times New Roman" w:hAnsi="Times New Roman" w:cs="Times New Roman"/>
          <w:color w:val="C41A16"/>
          <w:sz w:val="24"/>
          <w:szCs w:val="24"/>
          <w:lang w:val="en-US"/>
        </w:rPr>
        <w:t>&lt;iostream&gt;</w:t>
      </w:r>
    </w:p>
    <w:p w14:paraId="0DAC73BF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643820"/>
          <w:sz w:val="24"/>
          <w:szCs w:val="24"/>
          <w:lang w:val="en-US"/>
        </w:rPr>
        <w:t xml:space="preserve">#include </w:t>
      </w:r>
      <w:r w:rsidRPr="000A6B4B">
        <w:rPr>
          <w:rFonts w:ascii="Times New Roman" w:hAnsi="Times New Roman" w:cs="Times New Roman"/>
          <w:color w:val="C41A16"/>
          <w:sz w:val="24"/>
          <w:szCs w:val="24"/>
          <w:lang w:val="en-US"/>
        </w:rPr>
        <w:t>&lt;ctime&gt;</w:t>
      </w:r>
    </w:p>
    <w:p w14:paraId="2BE12208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643820"/>
          <w:sz w:val="24"/>
          <w:szCs w:val="24"/>
          <w:lang w:val="en-US"/>
        </w:rPr>
        <w:t xml:space="preserve">#include </w:t>
      </w:r>
      <w:r w:rsidRPr="000A6B4B">
        <w:rPr>
          <w:rFonts w:ascii="Times New Roman" w:hAnsi="Times New Roman" w:cs="Times New Roman"/>
          <w:color w:val="C41A16"/>
          <w:sz w:val="24"/>
          <w:szCs w:val="24"/>
          <w:lang w:val="en-US"/>
        </w:rPr>
        <w:t>&lt;math.h&gt;</w:t>
      </w:r>
    </w:p>
    <w:p w14:paraId="76E356DC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643820"/>
          <w:sz w:val="24"/>
          <w:szCs w:val="24"/>
          <w:lang w:val="en-US"/>
        </w:rPr>
        <w:t xml:space="preserve">#include </w:t>
      </w:r>
      <w:r w:rsidRPr="000A6B4B">
        <w:rPr>
          <w:rFonts w:ascii="Times New Roman" w:hAnsi="Times New Roman" w:cs="Times New Roman"/>
          <w:color w:val="C41A16"/>
          <w:sz w:val="24"/>
          <w:szCs w:val="24"/>
          <w:lang w:val="en-US"/>
        </w:rPr>
        <w:t>&lt;string&gt;</w:t>
      </w:r>
    </w:p>
    <w:p w14:paraId="0A881A7B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26C8B2C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using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6B4B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namespace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6B4B">
        <w:rPr>
          <w:rFonts w:ascii="Times New Roman" w:hAnsi="Times New Roman" w:cs="Times New Roman"/>
          <w:color w:val="0B4F79"/>
          <w:sz w:val="24"/>
          <w:szCs w:val="24"/>
          <w:lang w:val="en-US"/>
        </w:rPr>
        <w:t>std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923CA16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D0C8330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void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6B4B">
        <w:rPr>
          <w:rFonts w:ascii="Times New Roman" w:hAnsi="Times New Roman" w:cs="Times New Roman"/>
          <w:color w:val="0F68A0"/>
          <w:sz w:val="24"/>
          <w:szCs w:val="24"/>
          <w:lang w:val="en-US"/>
        </w:rPr>
        <w:t>swap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A6B4B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a, </w:t>
      </w:r>
      <w:r w:rsidRPr="000A6B4B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b){</w:t>
      </w:r>
    </w:p>
    <w:p w14:paraId="54119011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A6B4B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 = a;</w:t>
      </w:r>
    </w:p>
    <w:p w14:paraId="40D0CEE4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a = b;</w:t>
      </w:r>
    </w:p>
    <w:p w14:paraId="259DDE31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b = t;</w:t>
      </w:r>
    </w:p>
    <w:p w14:paraId="3461BDB7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4B7ED00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F0BD278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6B4B">
        <w:rPr>
          <w:rFonts w:ascii="Times New Roman" w:hAnsi="Times New Roman" w:cs="Times New Roman"/>
          <w:color w:val="0F68A0"/>
          <w:sz w:val="24"/>
          <w:szCs w:val="24"/>
          <w:lang w:val="en-US"/>
        </w:rPr>
        <w:t>enter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(string&amp; k, </w:t>
      </w:r>
      <w:r w:rsidRPr="000A6B4B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char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j){</w:t>
      </w:r>
    </w:p>
    <w:p w14:paraId="43962BA5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A6B4B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bool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 = </w:t>
      </w:r>
      <w:r w:rsidRPr="000A6B4B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true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31541EA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A6B4B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count, t;</w:t>
      </w:r>
    </w:p>
    <w:p w14:paraId="118E9A35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A6B4B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while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 == </w:t>
      </w:r>
      <w:r w:rsidRPr="000A6B4B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true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6BEA1D2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cout &lt;&lt; </w:t>
      </w:r>
      <w:r w:rsidRPr="000A6B4B">
        <w:rPr>
          <w:rFonts w:ascii="Times New Roman" w:hAnsi="Times New Roman" w:cs="Times New Roman"/>
          <w:color w:val="C41A16"/>
          <w:sz w:val="24"/>
          <w:szCs w:val="24"/>
          <w:lang w:val="en-US"/>
        </w:rPr>
        <w:t>"Enter the "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j &lt;&lt; </w:t>
      </w:r>
      <w:r w:rsidRPr="000A6B4B">
        <w:rPr>
          <w:rFonts w:ascii="Times New Roman" w:hAnsi="Times New Roman" w:cs="Times New Roman"/>
          <w:color w:val="C41A16"/>
          <w:sz w:val="24"/>
          <w:szCs w:val="24"/>
          <w:lang w:val="en-US"/>
        </w:rPr>
        <w:t>": "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A52C276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 = 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3FB2C8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cin &gt;&gt; k;</w:t>
      </w:r>
    </w:p>
    <w:p w14:paraId="65E7A356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count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271FCD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k.length(); i++){</w:t>
      </w:r>
    </w:p>
    <w:p w14:paraId="69FDEC2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((k[i] &gt;=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'0'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)&amp;&amp;(k[i] &lt;=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'9'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)){</w:t>
      </w:r>
    </w:p>
    <w:p w14:paraId="4D5A179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count++;</w:t>
      </w:r>
    </w:p>
    <w:p w14:paraId="144726B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08A5ED5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608DE8E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(count == k.length()){</w:t>
      </w:r>
    </w:p>
    <w:p w14:paraId="3F2DEE9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f =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false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027FC6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90B404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FACDDF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t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5CC63B6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k.length(); i++){</w:t>
      </w:r>
    </w:p>
    <w:p w14:paraId="6D1A172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t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t + k[i] -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48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CF8264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6E1B1F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return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t;</w:t>
      </w:r>
    </w:p>
    <w:p w14:paraId="4B75E6D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5268FB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3643AB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void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6393">
        <w:rPr>
          <w:rFonts w:ascii="Times New Roman" w:hAnsi="Times New Roman" w:cs="Times New Roman"/>
          <w:color w:val="0F68A0"/>
          <w:sz w:val="24"/>
          <w:szCs w:val="24"/>
          <w:lang w:val="en-US"/>
        </w:rPr>
        <w:t>bubble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a[],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n,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k,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s){</w:t>
      </w:r>
    </w:p>
    <w:p w14:paraId="272E6E0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l &lt; n -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l++){</w:t>
      </w:r>
    </w:p>
    <w:p w14:paraId="3B3EF42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92A5E0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while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(i &lt; n - l -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696714A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s++;</w:t>
      </w:r>
    </w:p>
    <w:p w14:paraId="3290354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(a[i] &gt; a[i +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]){</w:t>
      </w:r>
    </w:p>
    <w:p w14:paraId="615943E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swap(a[i], a[i +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14:paraId="388FD87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k++;</w:t>
      </w:r>
    </w:p>
    <w:p w14:paraId="016FAF9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34AEDD7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i++;</w:t>
      </w:r>
    </w:p>
    <w:p w14:paraId="3373C46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B42670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D77D4F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}</w:t>
      </w:r>
    </w:p>
    <w:p w14:paraId="3932FB2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3D9C9B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void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6393">
        <w:rPr>
          <w:rFonts w:ascii="Times New Roman" w:hAnsi="Times New Roman" w:cs="Times New Roman"/>
          <w:color w:val="0F68A0"/>
          <w:sz w:val="24"/>
          <w:szCs w:val="24"/>
          <w:lang w:val="en-US"/>
        </w:rPr>
        <w:t>choice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a[],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n,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k,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s){</w:t>
      </w:r>
    </w:p>
    <w:p w14:paraId="051BE39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min = a[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min_i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9F80D8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C2BA173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while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&lt; n){</w:t>
      </w:r>
    </w:p>
    <w:p w14:paraId="10DD957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min = a[i];</w:t>
      </w:r>
    </w:p>
    <w:p w14:paraId="1FBBC42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min_i = i;</w:t>
      </w:r>
    </w:p>
    <w:p w14:paraId="016108C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i; j &lt; n; j++){</w:t>
      </w:r>
    </w:p>
    <w:p w14:paraId="029A706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s++;</w:t>
      </w:r>
    </w:p>
    <w:p w14:paraId="79D68BB6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(min &gt; a[j]){</w:t>
      </w:r>
    </w:p>
    <w:p w14:paraId="36BAB33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min = a[j];</w:t>
      </w:r>
    </w:p>
    <w:p w14:paraId="337A64C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min_i = j;</w:t>
      </w:r>
    </w:p>
    <w:p w14:paraId="7979F72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570C1FA3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726832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s++;</w:t>
      </w:r>
    </w:p>
    <w:p w14:paraId="6B8298A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(a[min_i] != a[i]){</w:t>
      </w:r>
    </w:p>
    <w:p w14:paraId="0C2739E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swap(a[min_i], a[i]);</w:t>
      </w:r>
    </w:p>
    <w:p w14:paraId="57E60B4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k++;</w:t>
      </w:r>
    </w:p>
    <w:p w14:paraId="2F4C200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6766A7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i++;</w:t>
      </w:r>
    </w:p>
    <w:p w14:paraId="57DF259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6B2850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9A514B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D1951E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void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6393">
        <w:rPr>
          <w:rFonts w:ascii="Times New Roman" w:hAnsi="Times New Roman" w:cs="Times New Roman"/>
          <w:color w:val="0F68A0"/>
          <w:sz w:val="24"/>
          <w:szCs w:val="24"/>
          <w:lang w:val="en-US"/>
        </w:rPr>
        <w:t>inset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a[],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n,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k,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s){</w:t>
      </w:r>
    </w:p>
    <w:p w14:paraId="0F68E4F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46239DFC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i; (j &gt;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); j--){</w:t>
      </w:r>
    </w:p>
    <w:p w14:paraId="5F709B5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s++;</w:t>
      </w:r>
    </w:p>
    <w:p w14:paraId="7E0568A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(a[j-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 &gt; a[j]){</w:t>
      </w:r>
    </w:p>
    <w:p w14:paraId="308C79A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swap(a[j -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],a[j]);</w:t>
      </w:r>
    </w:p>
    <w:p w14:paraId="1824C5E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k++;</w:t>
      </w:r>
    </w:p>
    <w:p w14:paraId="55C80F0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76F51B3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421019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147C39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926823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55E719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void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6393">
        <w:rPr>
          <w:rFonts w:ascii="Times New Roman" w:hAnsi="Times New Roman" w:cs="Times New Roman"/>
          <w:color w:val="0F68A0"/>
          <w:sz w:val="24"/>
          <w:szCs w:val="24"/>
          <w:lang w:val="en-US"/>
        </w:rPr>
        <w:t>shell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a[],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n,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k,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s){</w:t>
      </w:r>
    </w:p>
    <w:p w14:paraId="1338802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l, j;</w:t>
      </w:r>
    </w:p>
    <w:p w14:paraId="7998366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 = n/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t &gt;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t = t /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5F6BBAAC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t; i &lt; n; i++){</w:t>
      </w:r>
    </w:p>
    <w:p w14:paraId="42E54D9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 = a[i];</w:t>
      </w:r>
    </w:p>
    <w:p w14:paraId="71DEBCB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(j = i; j &gt;= t; j -= t){</w:t>
      </w:r>
    </w:p>
    <w:p w14:paraId="08FBE73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s++;</w:t>
      </w:r>
    </w:p>
    <w:p w14:paraId="42E3191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 &lt; a[j - t]){</w:t>
      </w:r>
    </w:p>
    <w:p w14:paraId="1D46E3A6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a[j] = a[j - t];</w:t>
      </w:r>
    </w:p>
    <w:p w14:paraId="43980BA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k++;</w:t>
      </w:r>
    </w:p>
    <w:p w14:paraId="3B04EAC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46AFA29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break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AFD73F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4855AC6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a[j] = l;</w:t>
      </w:r>
    </w:p>
    <w:p w14:paraId="19C3F30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D4F97A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4178E2E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}</w:t>
      </w:r>
    </w:p>
    <w:p w14:paraId="55A511C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8A7EE0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void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6393">
        <w:rPr>
          <w:rFonts w:ascii="Times New Roman" w:hAnsi="Times New Roman" w:cs="Times New Roman"/>
          <w:color w:val="0F68A0"/>
          <w:sz w:val="24"/>
          <w:szCs w:val="24"/>
          <w:lang w:val="en-US"/>
        </w:rPr>
        <w:t>quicksort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*a,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n,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k,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s){</w:t>
      </w:r>
    </w:p>
    <w:p w14:paraId="1D63BAF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6078A1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n -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A4871D6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mid = a[n /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0843F96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32C3DC6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s++;</w:t>
      </w:r>
    </w:p>
    <w:p w14:paraId="1EEA47A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while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(a[i] &lt; mid) {</w:t>
      </w:r>
    </w:p>
    <w:p w14:paraId="1CCBF0B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i++;</w:t>
      </w:r>
    </w:p>
    <w:p w14:paraId="56DF7466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58162E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s++;</w:t>
      </w:r>
    </w:p>
    <w:p w14:paraId="5FBCA07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while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(a[j] &gt; mid) {</w:t>
      </w:r>
    </w:p>
    <w:p w14:paraId="6265FAC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j--;</w:t>
      </w:r>
    </w:p>
    <w:p w14:paraId="7D52B1E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687FF6A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&lt;= j) {</w:t>
      </w:r>
    </w:p>
    <w:p w14:paraId="1026821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swap(a[i], a[j]);</w:t>
      </w:r>
    </w:p>
    <w:p w14:paraId="30599E3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(a[i] != a[j]) k++;</w:t>
      </w:r>
    </w:p>
    <w:p w14:paraId="7918B45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i++;</w:t>
      </w:r>
    </w:p>
    <w:p w14:paraId="43CA9B0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j--;</w:t>
      </w:r>
    </w:p>
    <w:p w14:paraId="4EAA7BD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D5CC8B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while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&lt;= j);</w:t>
      </w:r>
    </w:p>
    <w:p w14:paraId="6B8CA20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D31553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(j &gt;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89E008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quicksort(a, j +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, k, s);</w:t>
      </w:r>
    </w:p>
    <w:p w14:paraId="20864E8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}</w:t>
      </w:r>
    </w:p>
    <w:p w14:paraId="5B802A1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&lt; n) {</w:t>
      </w:r>
    </w:p>
    <w:p w14:paraId="5EDBE7B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quicksort(&amp;a[i], n - i, k, s);</w:t>
      </w:r>
    </w:p>
    <w:p w14:paraId="3555EB4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}</w:t>
      </w:r>
    </w:p>
    <w:p w14:paraId="3C30677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7FE74E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7D6D97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6393">
        <w:rPr>
          <w:rFonts w:ascii="Times New Roman" w:hAnsi="Times New Roman" w:cs="Times New Roman"/>
          <w:color w:val="0F68A0"/>
          <w:sz w:val="24"/>
          <w:szCs w:val="24"/>
          <w:lang w:val="en-US"/>
        </w:rPr>
        <w:t>main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() {</w:t>
      </w:r>
    </w:p>
    <w:p w14:paraId="3861A27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4A383B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srand(time(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6000789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n, m, count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d_count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d_s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D20124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string q;</w:t>
      </w:r>
    </w:p>
    <w:p w14:paraId="2269EF3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5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550A8DA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 = enter(q,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'N'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0EA4CB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m = enter(q,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'M'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78DCFA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a[n][m], b[n][m], c[m], d[n], c1[m], d1[n];</w:t>
      </w:r>
    </w:p>
    <w:p w14:paraId="666475A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3702CA7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011EB4B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a[i][j] = rand() %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50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20796C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82F9F3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65FBE74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0BE5166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6E98D49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printf(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 %3i 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, a[i][j]);</w:t>
      </w:r>
    </w:p>
    <w:p w14:paraId="7821868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9325CF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cout &lt;&lt; 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"\n"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C25D9B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31EBEE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3D8DF02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0942819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b[i][j] = a[i][j];</w:t>
      </w:r>
    </w:p>
    <w:p w14:paraId="5771BED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1B3212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100C00A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782E46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cout &lt;&lt; 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"BUBBLE\n"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3824C4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8B4B3A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while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(d_count &lt;= count) {</w:t>
      </w:r>
    </w:p>
    <w:p w14:paraId="375CFD8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057751E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%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4D8CE7CC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31A56CC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c[j] = b[i][j];</w:t>
      </w:r>
    </w:p>
    <w:p w14:paraId="3249F45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5A2E96D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bubble(c, m, count, s);</w:t>
      </w:r>
    </w:p>
    <w:p w14:paraId="485DF15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5700E076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b[i][j] = c[j];</w:t>
      </w:r>
    </w:p>
    <w:p w14:paraId="57AFF5B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147362E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29A6DCF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177B26C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68047FAC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%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0FA2CA4C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7337784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d[i] = b[i][j];</w:t>
      </w:r>
    </w:p>
    <w:p w14:paraId="320D7416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492B506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bubble(d, n, count, s);</w:t>
      </w:r>
    </w:p>
    <w:p w14:paraId="1DB936AC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65732C7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b[i][j] = d[i];</w:t>
      </w:r>
    </w:p>
    <w:p w14:paraId="0E7EA69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2BCA511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0B94BAF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63D55BA3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(d_count == count){</w:t>
      </w:r>
    </w:p>
    <w:p w14:paraId="0B29681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d_count +=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E8BE99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 = d_s;</w:t>
      </w:r>
    </w:p>
    <w:p w14:paraId="688D238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9985AB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34DDF20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d_count = count;</w:t>
      </w:r>
    </w:p>
    <w:p w14:paraId="419BE46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d_s = s;</w:t>
      </w:r>
    </w:p>
    <w:p w14:paraId="1496B4D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4A4590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5FF8088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96B2816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2EEDAB0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6EC83AD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printf(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 %3i 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, b[i][j]);</w:t>
      </w:r>
    </w:p>
    <w:p w14:paraId="1285FC2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927714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cout &lt;&lt; 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"\n"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930CBF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00CA3A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count;</w:t>
      </w:r>
    </w:p>
    <w:p w14:paraId="1FEF4C5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s;</w:t>
      </w:r>
    </w:p>
    <w:p w14:paraId="3A502CB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count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d_count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d_s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0D098D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4D85201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072CE8F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b[i][j] = a[i][j];</w:t>
      </w:r>
    </w:p>
    <w:p w14:paraId="60F2716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4FF520D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9F96FD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14514A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cout &lt;&lt; 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"CHOICE\n"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2361A5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9C727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while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(d_count &lt;= count) {</w:t>
      </w:r>
    </w:p>
    <w:p w14:paraId="4CE0EFD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6C5CE69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%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430600A6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5853AE2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c[j] = b[i][j];</w:t>
      </w:r>
    </w:p>
    <w:p w14:paraId="1D4D03C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2E97D66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choice(c, m, count, s);</w:t>
      </w:r>
    </w:p>
    <w:p w14:paraId="1209A5E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172D8ED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b[i][j] = c[j];</w:t>
      </w:r>
    </w:p>
    <w:p w14:paraId="49CEA43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177F2D26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04F3C9C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78F6E0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747D64AC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%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098C220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6002570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d[i] = b[i][j];</w:t>
      </w:r>
    </w:p>
    <w:p w14:paraId="54D0DA3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6B505ECC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choice(d, n, count, s);</w:t>
      </w:r>
    </w:p>
    <w:p w14:paraId="0551AAC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29105E4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b[i][j] = d[i];</w:t>
      </w:r>
    </w:p>
    <w:p w14:paraId="73FE353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7A4C743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621452B3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0B597A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(d_count == count){</w:t>
      </w:r>
    </w:p>
    <w:p w14:paraId="1188FBA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d_count +=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F2BF34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 = d_s;</w:t>
      </w:r>
    </w:p>
    <w:p w14:paraId="642136B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693E278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1080818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d_count = count;</w:t>
      </w:r>
    </w:p>
    <w:p w14:paraId="2CF6C79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d_s = s;</w:t>
      </w:r>
    </w:p>
    <w:p w14:paraId="12534BF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095017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F67074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E900E9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778C3C66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59F5FFF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printf(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 %3i 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, b[i][j]);</w:t>
      </w:r>
    </w:p>
    <w:p w14:paraId="4D69FB7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5E05E9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cout &lt;&lt; 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"\n"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B9AA63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6E69B1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count;</w:t>
      </w:r>
    </w:p>
    <w:p w14:paraId="47D798E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s;</w:t>
      </w:r>
    </w:p>
    <w:p w14:paraId="35123CA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count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d_count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d_s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7AC840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505168A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5E28379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b[i][j] = a[i][j];</w:t>
      </w:r>
    </w:p>
    <w:p w14:paraId="47E977C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62A57BB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187F493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7BE5DC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cout &lt;&lt; 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"INSET\n"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D1F915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F17FFA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while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(d_count &lt;= count) {</w:t>
      </w:r>
    </w:p>
    <w:p w14:paraId="56B6F72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4434F64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%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3ED8CA7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1DDC652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c[j] = b[i][j];</w:t>
      </w:r>
    </w:p>
    <w:p w14:paraId="2B20E01C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2742575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inset(c, m, count, s);</w:t>
      </w:r>
    </w:p>
    <w:p w14:paraId="371D247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740C686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b[i][j] = c[j];</w:t>
      </w:r>
    </w:p>
    <w:p w14:paraId="1B0E37B3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0B7B804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BF6059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841D9E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215187E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%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4FD67A1C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721766E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d[i] = b[i][j];</w:t>
      </w:r>
    </w:p>
    <w:p w14:paraId="06D47B6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208DCD4C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inset(d, n, count, s);</w:t>
      </w:r>
    </w:p>
    <w:p w14:paraId="7B0991A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3925CAF3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b[i][j] = d[i];</w:t>
      </w:r>
    </w:p>
    <w:p w14:paraId="79E79BEC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4555B02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0353DF7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3B00E5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(d_count == count){</w:t>
      </w:r>
    </w:p>
    <w:p w14:paraId="542368C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d_count +=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D77F2E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 = d_s;</w:t>
      </w:r>
    </w:p>
    <w:p w14:paraId="2DAEB33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21DB4B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68AAE716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d_count = count;</w:t>
      </w:r>
    </w:p>
    <w:p w14:paraId="7F701493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d_s = s;</w:t>
      </w:r>
    </w:p>
    <w:p w14:paraId="09D2469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62EAB3A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60FAA1E6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A21D00C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4E37078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302844C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printf(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 %3i 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, b[i][j]);</w:t>
      </w:r>
    </w:p>
    <w:p w14:paraId="13E3100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8EAF44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cout &lt;&lt; 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"\n"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8A9F473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6B13C38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count;</w:t>
      </w:r>
    </w:p>
    <w:p w14:paraId="704022F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s;</w:t>
      </w:r>
    </w:p>
    <w:p w14:paraId="678B89A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count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d_count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d_s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F2C664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155C2B0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0BEC5E6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b[i][j] = a[i][j];</w:t>
      </w:r>
    </w:p>
    <w:p w14:paraId="05ED5BC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DE5842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690CB1B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0AFE5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cout &lt;&lt; 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"SHELL\n"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BCB49C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DA6E1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while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(d_count &lt;= count) {</w:t>
      </w:r>
    </w:p>
    <w:p w14:paraId="06BF8DD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7DB0CD83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%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02C9101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767AA1E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c[j] = b[i][j];</w:t>
      </w:r>
    </w:p>
    <w:p w14:paraId="59A24EE6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42B9A3A6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shell(c, m, count, s);</w:t>
      </w:r>
    </w:p>
    <w:p w14:paraId="66C7E5D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1DC8DDA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b[i][j] = c[j];</w:t>
      </w:r>
    </w:p>
    <w:p w14:paraId="3DEBBE6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17F58AB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41D7083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161E96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54434D8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%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3502613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3757D8F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d[i] = b[i][j];</w:t>
      </w:r>
    </w:p>
    <w:p w14:paraId="402B43B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56D2727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shell(d, n, count, s);</w:t>
      </w:r>
    </w:p>
    <w:p w14:paraId="627F148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4043673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b[i][j] = d[i];</w:t>
      </w:r>
    </w:p>
    <w:p w14:paraId="74DAAF1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047B317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05245EB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F537CA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(d_count == count){</w:t>
      </w:r>
    </w:p>
    <w:p w14:paraId="20E3215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d_count +=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483B3D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 = d_s;</w:t>
      </w:r>
    </w:p>
    <w:p w14:paraId="0B963A43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D45CDF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19FA79D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d_count = count;</w:t>
      </w:r>
    </w:p>
    <w:p w14:paraId="3920ADB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d_s = s;</w:t>
      </w:r>
    </w:p>
    <w:p w14:paraId="35B4BD9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1DB071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AAC4CD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F0C5FD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58C6B56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5A2AA7A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printf(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 %3i 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, b[i][j]);</w:t>
      </w:r>
    </w:p>
    <w:p w14:paraId="316FA7F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38A60F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cout &lt;&lt; 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"\n"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EB738E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60EC6D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3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count;</w:t>
      </w:r>
    </w:p>
    <w:p w14:paraId="1FEF068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3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s;</w:t>
      </w:r>
    </w:p>
    <w:p w14:paraId="2FDAAD3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count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d_count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d_s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333924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1C7EDD2C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49F7A9B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b[i][j] = a[i][j];</w:t>
      </w:r>
    </w:p>
    <w:p w14:paraId="3D379FD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9FAB47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41EA4B7E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5EE9D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cout &lt;&lt; 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"QUICK\n"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83D47A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1F393A3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while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(d_count &lt;= count) {</w:t>
      </w:r>
    </w:p>
    <w:p w14:paraId="38739B3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4617A13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%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1390B95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3221EEF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c[j] = b[i][j];</w:t>
      </w:r>
    </w:p>
    <w:p w14:paraId="5AD9E08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7386C67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quicksort(c, m, count, s);</w:t>
      </w:r>
    </w:p>
    <w:p w14:paraId="147800D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5AC53B0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b[i][j] = c[j];</w:t>
      </w:r>
    </w:p>
    <w:p w14:paraId="5B757BB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4517F9F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43DD5471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CFD597B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3E5E82C6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%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4ACBBD85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05327E1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d[i] = b[i][j];</w:t>
      </w:r>
    </w:p>
    <w:p w14:paraId="7D1D26D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62677C5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quicksort(d, n, count, s);</w:t>
      </w:r>
    </w:p>
    <w:p w14:paraId="371AE49C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1DC112EF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b[i][j] = d[i];</w:t>
      </w:r>
    </w:p>
    <w:p w14:paraId="130021A2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0717104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AD8582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8B97F6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(d_count == count){</w:t>
      </w:r>
    </w:p>
    <w:p w14:paraId="7F5A03C2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A6B4B">
        <w:rPr>
          <w:rFonts w:ascii="Times New Roman" w:hAnsi="Times New Roman" w:cs="Times New Roman"/>
          <w:color w:val="000000"/>
          <w:sz w:val="24"/>
          <w:szCs w:val="24"/>
        </w:rPr>
        <w:t xml:space="preserve">d_count += </w:t>
      </w:r>
      <w:r w:rsidRPr="000A6B4B">
        <w:rPr>
          <w:rFonts w:ascii="Times New Roman" w:hAnsi="Times New Roman" w:cs="Times New Roman"/>
          <w:color w:val="1C00CF"/>
          <w:sz w:val="24"/>
          <w:szCs w:val="24"/>
        </w:rPr>
        <w:t>1</w:t>
      </w:r>
      <w:r w:rsidRPr="000A6B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4F2C3A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</w:rPr>
        <w:t xml:space="preserve">            s = d_s;</w:t>
      </w:r>
    </w:p>
    <w:p w14:paraId="6760858F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CF0ACA4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A6B4B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381C0CC9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d_count = count;</w:t>
      </w:r>
    </w:p>
    <w:p w14:paraId="27234294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d_s = s;</w:t>
      </w:r>
    </w:p>
    <w:p w14:paraId="0EBDED27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73FAC4A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50C1526C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383D446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A6B4B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A6B4B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A6B4B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i++){</w:t>
      </w:r>
    </w:p>
    <w:p w14:paraId="13734F82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A6B4B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A6B4B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0A6B4B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j++){</w:t>
      </w:r>
    </w:p>
    <w:p w14:paraId="49BDEC0B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printf(</w:t>
      </w:r>
      <w:r w:rsidRPr="000A6B4B">
        <w:rPr>
          <w:rFonts w:ascii="Times New Roman" w:hAnsi="Times New Roman" w:cs="Times New Roman"/>
          <w:color w:val="C41A16"/>
          <w:sz w:val="24"/>
          <w:szCs w:val="24"/>
          <w:lang w:val="en-US"/>
        </w:rPr>
        <w:t>" %3i "</w:t>
      </w: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>, b[i][j]);</w:t>
      </w:r>
    </w:p>
    <w:p w14:paraId="16153638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6CDBC1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cout &lt;&lt; 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"\n"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DB68019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D5D1793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4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count;</w:t>
      </w:r>
    </w:p>
    <w:p w14:paraId="375E29BC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4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s;</w:t>
      </w:r>
    </w:p>
    <w:p w14:paraId="3273E82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39D7490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printf(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"||-----------||-----------||-----------||-----------||-----------||-----------||\n"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A8D76BA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printf(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"||           ||   bubble  ||   choice  ||   inset   ||   shell   ||   quick   ||\n"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010A32C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printf(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"||-----------||-----------||-----------||-----------||-----------||-----------||\n"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950B484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printf(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"|| reshuffle ||%11i||%11i||%11i||%11i||%11i||\n"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,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],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],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],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3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],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4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14:paraId="1829E427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printf(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"||-----------||-----------||-----------||-----------||-----------||-----------||\n"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A22687D" w14:textId="77777777" w:rsidR="000A6B4B" w:rsidRPr="00006393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printf(</w:t>
      </w:r>
      <w:r w:rsidRPr="00006393">
        <w:rPr>
          <w:rFonts w:ascii="Times New Roman" w:hAnsi="Times New Roman" w:cs="Times New Roman"/>
          <w:color w:val="C41A16"/>
          <w:sz w:val="24"/>
          <w:szCs w:val="24"/>
          <w:lang w:val="en-US"/>
        </w:rPr>
        <w:t>"||comparisons||%11i||%11i||%11i||%11i||%11i||\n"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,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],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],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],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3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], res[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r w:rsidRPr="00006393">
        <w:rPr>
          <w:rFonts w:ascii="Times New Roman" w:hAnsi="Times New Roman" w:cs="Times New Roman"/>
          <w:color w:val="1C00CF"/>
          <w:sz w:val="24"/>
          <w:szCs w:val="24"/>
          <w:lang w:val="en-US"/>
        </w:rPr>
        <w:t>4</w:t>
      </w: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14:paraId="350F3F5B" w14:textId="77777777" w:rsidR="000A6B4B" w:rsidRPr="000A6B4B" w:rsidRDefault="000A6B4B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63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A6B4B">
        <w:rPr>
          <w:rFonts w:ascii="Times New Roman" w:hAnsi="Times New Roman" w:cs="Times New Roman"/>
          <w:color w:val="000000"/>
          <w:sz w:val="24"/>
          <w:szCs w:val="24"/>
        </w:rPr>
        <w:t>printf(</w:t>
      </w:r>
      <w:r w:rsidRPr="000A6B4B">
        <w:rPr>
          <w:rFonts w:ascii="Times New Roman" w:hAnsi="Times New Roman" w:cs="Times New Roman"/>
          <w:color w:val="C41A16"/>
          <w:sz w:val="24"/>
          <w:szCs w:val="24"/>
        </w:rPr>
        <w:t>"||-----------||-----------||-----------||-----------||-----------||-----------||\n"</w:t>
      </w:r>
      <w:r w:rsidRPr="000A6B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801C86F" w14:textId="1CB5B519" w:rsidR="000A11C3" w:rsidRPr="00006393" w:rsidRDefault="000A6B4B" w:rsidP="0000639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B4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E5E674B" w14:textId="3C89958B" w:rsidR="007C0A71" w:rsidRPr="00D02C1F" w:rsidRDefault="007C0A71" w:rsidP="00D02C1F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Входные и выходные данные</w:t>
      </w:r>
    </w:p>
    <w:p w14:paraId="6954879E" w14:textId="56E83755" w:rsidR="007C0A71" w:rsidRPr="00D02C1F" w:rsidRDefault="007C0A71" w:rsidP="00F57A85">
      <w:pPr>
        <w:pStyle w:val="a8"/>
        <w:ind w:firstLine="709"/>
        <w:rPr>
          <w:rFonts w:cs="Times New Roman"/>
        </w:rPr>
      </w:pPr>
      <w:r w:rsidRPr="00D02C1F">
        <w:rPr>
          <w:rFonts w:cs="Times New Roman"/>
        </w:rPr>
        <w:t>Входные данные</w:t>
      </w:r>
      <w:r w:rsidR="000A11C3">
        <w:rPr>
          <w:rFonts w:cs="Times New Roman"/>
        </w:rPr>
        <w:t>:</w:t>
      </w:r>
      <w:r w:rsidRPr="00D02C1F">
        <w:rPr>
          <w:rFonts w:cs="Times New Roman"/>
        </w:rPr>
        <w:t xml:space="preserve"> </w:t>
      </w:r>
      <w:r w:rsidR="000A11C3">
        <w:rPr>
          <w:rFonts w:cs="Times New Roman"/>
        </w:rPr>
        <w:t>две целочисленные переменные - размеры матрицы</w:t>
      </w:r>
      <w:r w:rsidRPr="00D02C1F">
        <w:rPr>
          <w:rFonts w:cs="Times New Roman"/>
        </w:rPr>
        <w:t>.</w:t>
      </w:r>
    </w:p>
    <w:p w14:paraId="1A8CEB73" w14:textId="4643B727" w:rsidR="00ED0A5F" w:rsidRPr="00D02C1F" w:rsidRDefault="007C0A71" w:rsidP="00F57A85">
      <w:pPr>
        <w:pStyle w:val="a8"/>
        <w:rPr>
          <w:rFonts w:cs="Times New Roman"/>
        </w:rPr>
      </w:pPr>
      <w:r w:rsidRPr="00D02C1F">
        <w:rPr>
          <w:rFonts w:cs="Times New Roman"/>
        </w:rPr>
        <w:t>Выходные данные:</w:t>
      </w:r>
    </w:p>
    <w:p w14:paraId="6CA418FF" w14:textId="6B7C036F" w:rsidR="000A11C3" w:rsidRDefault="000A11C3" w:rsidP="000A11C3">
      <w:pPr>
        <w:pStyle w:val="a8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Исходная матрица, заполненная случайными числами,</w:t>
      </w:r>
    </w:p>
    <w:p w14:paraId="02CFCCC9" w14:textId="3883CDB7" w:rsidR="000A11C3" w:rsidRDefault="000A11C3" w:rsidP="000A11C3">
      <w:pPr>
        <w:pStyle w:val="a8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Матрица, отсортированная пятью разными способами сортировки,</w:t>
      </w:r>
    </w:p>
    <w:p w14:paraId="3CDA37F6" w14:textId="429E18C8" w:rsidR="007C0A71" w:rsidRPr="00D02C1F" w:rsidRDefault="000A11C3" w:rsidP="000A11C3">
      <w:pPr>
        <w:pStyle w:val="a8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Т</w:t>
      </w:r>
      <w:r w:rsidR="007C0A71" w:rsidRPr="00D02C1F">
        <w:rPr>
          <w:rFonts w:cs="Times New Roman"/>
        </w:rPr>
        <w:t xml:space="preserve">аблица, содержащая </w:t>
      </w:r>
      <w:r>
        <w:rPr>
          <w:rFonts w:cs="Times New Roman"/>
        </w:rPr>
        <w:t>информацию о количестве перестановок и сравнений в каждом виде сортировок.</w:t>
      </w:r>
    </w:p>
    <w:p w14:paraId="18ABADAA" w14:textId="3C8B069D" w:rsidR="007C0A71" w:rsidRPr="00D02C1F" w:rsidRDefault="007C0A71" w:rsidP="00B60659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Пример работы программы</w:t>
      </w:r>
    </w:p>
    <w:p w14:paraId="377DF5EC" w14:textId="1322AA24" w:rsidR="00002ED6" w:rsidRPr="00D02C1F" w:rsidRDefault="00002ED6" w:rsidP="00D02C1F">
      <w:pPr>
        <w:pStyle w:val="a8"/>
        <w:ind w:firstLine="709"/>
        <w:jc w:val="left"/>
        <w:rPr>
          <w:rFonts w:cs="Times New Roman"/>
        </w:rPr>
      </w:pPr>
      <w:r w:rsidRPr="00D02C1F">
        <w:rPr>
          <w:rFonts w:cs="Times New Roman"/>
        </w:rPr>
        <w:t>На рисунке 3 и рисунке 4 представлены примеры моей выполненной программы.</w:t>
      </w:r>
    </w:p>
    <w:p w14:paraId="4C5A9C9F" w14:textId="57B3EB54" w:rsidR="00B60659" w:rsidRPr="00D02C1F" w:rsidRDefault="005032B0" w:rsidP="00B60659">
      <w:pPr>
        <w:pStyle w:val="a8"/>
        <w:keepNext/>
        <w:ind w:firstLine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C57E10A" wp14:editId="0E485C96">
            <wp:extent cx="5939790" cy="5906135"/>
            <wp:effectExtent l="0" t="0" r="381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5B0C" w14:textId="63282ADC" w:rsidR="007C0A71" w:rsidRPr="00D02C1F" w:rsidRDefault="00B60659" w:rsidP="00B60659">
      <w:pPr>
        <w:pStyle w:val="aff9"/>
        <w:jc w:val="center"/>
        <w:rPr>
          <w:rFonts w:cs="Times New Roman"/>
        </w:rPr>
      </w:pPr>
      <w:r w:rsidRPr="00D02C1F">
        <w:rPr>
          <w:rFonts w:cs="Times New Roman"/>
        </w:rPr>
        <w:t xml:space="preserve">Рисунок </w:t>
      </w:r>
      <w:r w:rsidRPr="00D02C1F">
        <w:rPr>
          <w:rFonts w:cs="Times New Roman"/>
        </w:rPr>
        <w:fldChar w:fldCharType="begin"/>
      </w:r>
      <w:r w:rsidRPr="00D02C1F">
        <w:rPr>
          <w:rFonts w:cs="Times New Roman"/>
        </w:rPr>
        <w:instrText xml:space="preserve"> SEQ Рисунок \* ARABIC </w:instrText>
      </w:r>
      <w:r w:rsidRPr="00D02C1F">
        <w:rPr>
          <w:rFonts w:cs="Times New Roman"/>
        </w:rPr>
        <w:fldChar w:fldCharType="separate"/>
      </w:r>
      <w:r w:rsidR="000A11C3">
        <w:rPr>
          <w:rFonts w:cs="Times New Roman"/>
          <w:noProof/>
        </w:rPr>
        <w:t>4</w:t>
      </w:r>
      <w:r w:rsidRPr="00D02C1F">
        <w:rPr>
          <w:rFonts w:cs="Times New Roman"/>
        </w:rPr>
        <w:fldChar w:fldCharType="end"/>
      </w:r>
    </w:p>
    <w:p w14:paraId="3E543F71" w14:textId="797FCCF0" w:rsidR="00B60659" w:rsidRPr="00D02C1F" w:rsidRDefault="005032B0" w:rsidP="00B60659">
      <w:pPr>
        <w:pStyle w:val="a8"/>
        <w:keepNext/>
        <w:ind w:firstLine="0"/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36E61C4F" wp14:editId="70B86F18">
            <wp:extent cx="5939790" cy="5042535"/>
            <wp:effectExtent l="0" t="0" r="381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A7FE" w14:textId="7499ACB1" w:rsidR="00ED0A5F" w:rsidRPr="00D02C1F" w:rsidRDefault="00B60659" w:rsidP="00B60659">
      <w:pPr>
        <w:pStyle w:val="aff9"/>
        <w:jc w:val="center"/>
        <w:rPr>
          <w:rFonts w:cs="Times New Roman"/>
        </w:rPr>
      </w:pPr>
      <w:r w:rsidRPr="00D02C1F">
        <w:rPr>
          <w:rFonts w:cs="Times New Roman"/>
        </w:rPr>
        <w:t xml:space="preserve">Рисунок </w:t>
      </w:r>
      <w:r w:rsidRPr="00D02C1F">
        <w:rPr>
          <w:rFonts w:cs="Times New Roman"/>
        </w:rPr>
        <w:fldChar w:fldCharType="begin"/>
      </w:r>
      <w:r w:rsidRPr="00D02C1F">
        <w:rPr>
          <w:rFonts w:cs="Times New Roman"/>
        </w:rPr>
        <w:instrText xml:space="preserve"> SEQ Рисунок \* ARABIC </w:instrText>
      </w:r>
      <w:r w:rsidRPr="00D02C1F">
        <w:rPr>
          <w:rFonts w:cs="Times New Roman"/>
        </w:rPr>
        <w:fldChar w:fldCharType="separate"/>
      </w:r>
      <w:r w:rsidR="000A11C3">
        <w:rPr>
          <w:rFonts w:cs="Times New Roman"/>
          <w:noProof/>
        </w:rPr>
        <w:t>5</w:t>
      </w:r>
      <w:r w:rsidRPr="00D02C1F">
        <w:rPr>
          <w:rFonts w:cs="Times New Roman"/>
        </w:rPr>
        <w:fldChar w:fldCharType="end"/>
      </w:r>
    </w:p>
    <w:p w14:paraId="1D4E7B1B" w14:textId="4193DD92" w:rsidR="00ED0A5F" w:rsidRPr="00D02C1F" w:rsidRDefault="00ED0A5F" w:rsidP="00B60659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Вывод</w:t>
      </w:r>
    </w:p>
    <w:p w14:paraId="79B89AF8" w14:textId="1BF18C82" w:rsidR="00ED0A5F" w:rsidRPr="00E742D9" w:rsidRDefault="00ED0A5F" w:rsidP="00E742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проделанной мною работы я написала программу, которая </w:t>
      </w:r>
      <w:r w:rsidR="000A11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сортирует матрицу по столбцам и строкам разными способами. </w:t>
      </w:r>
      <w:r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время выполнения данной лабораторной работы я ознакомилась с основами написания программ на </w:t>
      </w:r>
      <w:r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++,</w:t>
      </w:r>
      <w:r w:rsidR="000A11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также смогла </w:t>
      </w:r>
      <w:r w:rsidR="005032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понять различие в эффективности различных сортировок,</w:t>
      </w:r>
      <w:r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поможет мне в написании более сложных программ </w:t>
      </w:r>
      <w:r w:rsidR="005032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будущем</w:t>
      </w:r>
      <w:r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ED0A5F" w:rsidRPr="00E742D9" w:rsidSect="00D02C1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4C39F" w14:textId="77777777" w:rsidR="00CA6961" w:rsidRDefault="00CA6961">
      <w:pPr>
        <w:spacing w:after="0" w:line="240" w:lineRule="auto"/>
      </w:pPr>
      <w:r>
        <w:separator/>
      </w:r>
    </w:p>
  </w:endnote>
  <w:endnote w:type="continuationSeparator" w:id="0">
    <w:p w14:paraId="7A7B2226" w14:textId="77777777" w:rsidR="00CA6961" w:rsidRDefault="00CA6961">
      <w:pPr>
        <w:spacing w:after="0" w:line="240" w:lineRule="auto"/>
      </w:pPr>
      <w:r>
        <w:continuationSeparator/>
      </w:r>
    </w:p>
  </w:endnote>
  <w:endnote w:type="continuationNotice" w:id="1">
    <w:p w14:paraId="287E754D" w14:textId="77777777" w:rsidR="00CA6961" w:rsidRDefault="00CA69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77B4B" w14:textId="77777777" w:rsidR="00020394" w:rsidRDefault="0002039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542182"/>
      <w:docPartObj>
        <w:docPartGallery w:val="Page Numbers (Bottom of Page)"/>
        <w:docPartUnique/>
      </w:docPartObj>
    </w:sdtPr>
    <w:sdtEndPr/>
    <w:sdtContent>
      <w:p w14:paraId="29F50E18" w14:textId="77777777" w:rsidR="003327AB" w:rsidRDefault="003327AB" w:rsidP="00BB106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7D98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4E7A" w14:textId="77777777" w:rsidR="003327AB" w:rsidRDefault="003327AB" w:rsidP="00BB106C">
    <w:pPr>
      <w:pStyle w:val="a8"/>
      <w:jc w:val="center"/>
    </w:pPr>
    <w:r>
      <w:t>Санкт-Петербург</w:t>
    </w:r>
  </w:p>
  <w:p w14:paraId="78286BF1" w14:textId="4851EA6F" w:rsidR="003327AB" w:rsidRDefault="003327AB" w:rsidP="00BB106C">
    <w:pPr>
      <w:pStyle w:val="a8"/>
      <w:jc w:val="center"/>
    </w:pPr>
    <w:r>
      <w:t>20</w:t>
    </w:r>
    <w:r w:rsidR="00E12918">
      <w:t>2</w:t>
    </w:r>
    <w:r w:rsidR="00020394">
      <w:t>2</w:t>
    </w:r>
    <w:r w:rsidR="00E73EC4"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DFDBF" w14:textId="77777777" w:rsidR="00CA6961" w:rsidRDefault="00CA6961">
      <w:pPr>
        <w:spacing w:after="0" w:line="240" w:lineRule="auto"/>
      </w:pPr>
      <w:r>
        <w:separator/>
      </w:r>
    </w:p>
  </w:footnote>
  <w:footnote w:type="continuationSeparator" w:id="0">
    <w:p w14:paraId="04A5528C" w14:textId="77777777" w:rsidR="00CA6961" w:rsidRDefault="00CA6961">
      <w:pPr>
        <w:spacing w:after="0" w:line="240" w:lineRule="auto"/>
      </w:pPr>
      <w:r>
        <w:continuationSeparator/>
      </w:r>
    </w:p>
  </w:footnote>
  <w:footnote w:type="continuationNotice" w:id="1">
    <w:p w14:paraId="55A42262" w14:textId="77777777" w:rsidR="00CA6961" w:rsidRDefault="00CA69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6E7EA" w14:textId="77777777" w:rsidR="00020394" w:rsidRDefault="00020394">
    <w:pPr>
      <w:pStyle w:val="af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91616" w14:textId="77777777" w:rsidR="00020394" w:rsidRDefault="00020394">
    <w:pPr>
      <w:pStyle w:val="af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ECB69" w14:textId="77777777" w:rsidR="00020394" w:rsidRDefault="00020394">
    <w:pPr>
      <w:pStyle w:val="a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24C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66F2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8E90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DC5E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06C50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B83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749C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4A2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36B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348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9D1D10"/>
    <w:multiLevelType w:val="hybridMultilevel"/>
    <w:tmpl w:val="8822DF88"/>
    <w:lvl w:ilvl="0" w:tplc="DA0C8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421E88"/>
    <w:multiLevelType w:val="hybridMultilevel"/>
    <w:tmpl w:val="C3227E4C"/>
    <w:lvl w:ilvl="0" w:tplc="BF16543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D07426"/>
    <w:multiLevelType w:val="multilevel"/>
    <w:tmpl w:val="09C2CFDC"/>
    <w:lvl w:ilvl="0">
      <w:start w:val="1"/>
      <w:numFmt w:val="decimal"/>
      <w:pStyle w:val="1"/>
      <w:suff w:val="space"/>
      <w:lvlText w:val="%1"/>
      <w:lvlJc w:val="center"/>
      <w:pPr>
        <w:ind w:left="72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center"/>
      <w:pPr>
        <w:ind w:left="72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center"/>
      <w:pPr>
        <w:ind w:left="720" w:firstLine="0"/>
      </w:pPr>
      <w:rPr>
        <w:rFonts w:hint="default"/>
        <w:lang w:val="ru-RU"/>
      </w:rPr>
    </w:lvl>
    <w:lvl w:ilvl="3">
      <w:start w:val="1"/>
      <w:numFmt w:val="decimal"/>
      <w:lvlText w:val="%4."/>
      <w:lvlJc w:val="left"/>
      <w:pPr>
        <w:ind w:left="1428" w:firstLine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firstLine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42" w:firstLine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firstLine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firstLine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13" w:firstLine="363"/>
      </w:pPr>
      <w:rPr>
        <w:rFonts w:hint="default"/>
      </w:rPr>
    </w:lvl>
  </w:abstractNum>
  <w:abstractNum w:abstractNumId="13" w15:restartNumberingAfterBreak="0">
    <w:nsid w:val="3D814B36"/>
    <w:multiLevelType w:val="multilevel"/>
    <w:tmpl w:val="1DE2CD72"/>
    <w:lvl w:ilvl="0">
      <w:start w:val="1"/>
      <w:numFmt w:val="decimal"/>
      <w:pStyle w:val="a0"/>
      <w:suff w:val="space"/>
      <w:lvlText w:val="%1)"/>
      <w:lvlJc w:val="left"/>
      <w:pPr>
        <w:ind w:left="0" w:firstLine="72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)"/>
      <w:lvlJc w:val="left"/>
      <w:pPr>
        <w:ind w:left="0" w:firstLine="108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)"/>
      <w:lvlJc w:val="left"/>
      <w:pPr>
        <w:ind w:left="0" w:firstLine="144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)"/>
      <w:lvlJc w:val="left"/>
      <w:pPr>
        <w:ind w:left="0" w:firstLine="180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4" w15:restartNumberingAfterBreak="0">
    <w:nsid w:val="4F610B24"/>
    <w:multiLevelType w:val="hybridMultilevel"/>
    <w:tmpl w:val="4A389C72"/>
    <w:lvl w:ilvl="0" w:tplc="39F4C914">
      <w:start w:val="1"/>
      <w:numFmt w:val="decimal"/>
      <w:pStyle w:val="a1"/>
      <w:lvlText w:val="№%1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7470AB1"/>
    <w:multiLevelType w:val="multilevel"/>
    <w:tmpl w:val="CDEA2656"/>
    <w:lvl w:ilvl="0">
      <w:start w:val="1"/>
      <w:numFmt w:val="bullet"/>
      <w:pStyle w:val="a2"/>
      <w:suff w:val="space"/>
      <w:lvlText w:val="-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Restart w:val="0"/>
      <w:pStyle w:val="20"/>
      <w:suff w:val="space"/>
      <w:lvlText w:val="-"/>
      <w:lvlJc w:val="left"/>
      <w:pPr>
        <w:ind w:left="0" w:firstLine="1077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0" w:firstLine="1440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bullet"/>
      <w:suff w:val="space"/>
      <w:lvlText w:val="-"/>
      <w:lvlJc w:val="left"/>
      <w:pPr>
        <w:ind w:left="0" w:firstLine="1800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 w15:restartNumberingAfterBreak="0">
    <w:nsid w:val="5954323E"/>
    <w:multiLevelType w:val="hybridMultilevel"/>
    <w:tmpl w:val="FEB4E66A"/>
    <w:lvl w:ilvl="0" w:tplc="16A63F18">
      <w:start w:val="1"/>
      <w:numFmt w:val="decimal"/>
      <w:pStyle w:val="a3"/>
      <w:suff w:val="space"/>
      <w:lvlText w:val="%1"/>
      <w:lvlJc w:val="left"/>
      <w:pPr>
        <w:ind w:left="0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5716A2"/>
    <w:multiLevelType w:val="hybridMultilevel"/>
    <w:tmpl w:val="D3F6218A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3E5784"/>
    <w:multiLevelType w:val="hybridMultilevel"/>
    <w:tmpl w:val="44E8F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E15D7"/>
    <w:multiLevelType w:val="hybridMultilevel"/>
    <w:tmpl w:val="A766781C"/>
    <w:lvl w:ilvl="0" w:tplc="964ECE3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2"/>
  </w:num>
  <w:num w:numId="2">
    <w:abstractNumId w:val="12"/>
  </w:num>
  <w:num w:numId="3">
    <w:abstractNumId w:val="15"/>
  </w:num>
  <w:num w:numId="4">
    <w:abstractNumId w:val="14"/>
  </w:num>
  <w:num w:numId="5">
    <w:abstractNumId w:val="11"/>
  </w:num>
  <w:num w:numId="6">
    <w:abstractNumId w:val="13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10"/>
  </w:num>
  <w:num w:numId="21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ru-RU" w:vendorID="64" w:dllVersion="0" w:nlCheck="1" w:checkStyle="0"/>
  <w:activeWritingStyle w:appName="MSWord" w:lang="en-US" w:vendorID="64" w:dllVersion="0" w:nlCheck="1" w:checkStyle="1"/>
  <w:activeWritingStyle w:appName="MSWord" w:lang="ru-RU" w:vendorID="64" w:dllVersion="6" w:nlCheck="1" w:checkStyle="0"/>
  <w:activeWritingStyle w:appName="MSWord" w:lang="en-US" w:vendorID="64" w:dllVersion="6" w:nlCheck="1" w:checkStyle="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134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918"/>
    <w:rsid w:val="00002ED6"/>
    <w:rsid w:val="000047ED"/>
    <w:rsid w:val="00005C13"/>
    <w:rsid w:val="00006393"/>
    <w:rsid w:val="000077D6"/>
    <w:rsid w:val="000133FB"/>
    <w:rsid w:val="00013556"/>
    <w:rsid w:val="0001707D"/>
    <w:rsid w:val="00020394"/>
    <w:rsid w:val="000229B1"/>
    <w:rsid w:val="00023E87"/>
    <w:rsid w:val="0002527C"/>
    <w:rsid w:val="000265FA"/>
    <w:rsid w:val="000266E2"/>
    <w:rsid w:val="00026A68"/>
    <w:rsid w:val="000305D8"/>
    <w:rsid w:val="00031926"/>
    <w:rsid w:val="00034431"/>
    <w:rsid w:val="00034704"/>
    <w:rsid w:val="00034737"/>
    <w:rsid w:val="000410F2"/>
    <w:rsid w:val="0004139C"/>
    <w:rsid w:val="00041C6A"/>
    <w:rsid w:val="000432B0"/>
    <w:rsid w:val="000444D6"/>
    <w:rsid w:val="00044CF0"/>
    <w:rsid w:val="000478C8"/>
    <w:rsid w:val="00053609"/>
    <w:rsid w:val="00055B90"/>
    <w:rsid w:val="000563C3"/>
    <w:rsid w:val="0005640A"/>
    <w:rsid w:val="00060836"/>
    <w:rsid w:val="00061F90"/>
    <w:rsid w:val="00063A00"/>
    <w:rsid w:val="00065CC2"/>
    <w:rsid w:val="00067D60"/>
    <w:rsid w:val="00072324"/>
    <w:rsid w:val="00072882"/>
    <w:rsid w:val="000738AF"/>
    <w:rsid w:val="00073EFB"/>
    <w:rsid w:val="0007526A"/>
    <w:rsid w:val="0007558A"/>
    <w:rsid w:val="00075618"/>
    <w:rsid w:val="0008515D"/>
    <w:rsid w:val="00085175"/>
    <w:rsid w:val="00085CC0"/>
    <w:rsid w:val="00086DE8"/>
    <w:rsid w:val="00087EE6"/>
    <w:rsid w:val="00090317"/>
    <w:rsid w:val="00091A1D"/>
    <w:rsid w:val="00096686"/>
    <w:rsid w:val="0009687E"/>
    <w:rsid w:val="00096E4C"/>
    <w:rsid w:val="00097A43"/>
    <w:rsid w:val="000A11C3"/>
    <w:rsid w:val="000A1B8F"/>
    <w:rsid w:val="000A341A"/>
    <w:rsid w:val="000A441D"/>
    <w:rsid w:val="000A6B4B"/>
    <w:rsid w:val="000A7627"/>
    <w:rsid w:val="000B001A"/>
    <w:rsid w:val="000B057B"/>
    <w:rsid w:val="000B24A7"/>
    <w:rsid w:val="000B2ADC"/>
    <w:rsid w:val="000B338E"/>
    <w:rsid w:val="000B6810"/>
    <w:rsid w:val="000B69D8"/>
    <w:rsid w:val="000B76E8"/>
    <w:rsid w:val="000C4AC6"/>
    <w:rsid w:val="000C5BAF"/>
    <w:rsid w:val="000C77FA"/>
    <w:rsid w:val="000C7EFA"/>
    <w:rsid w:val="000D1515"/>
    <w:rsid w:val="000D2D93"/>
    <w:rsid w:val="000D3C97"/>
    <w:rsid w:val="000D4501"/>
    <w:rsid w:val="000D4F73"/>
    <w:rsid w:val="000D614F"/>
    <w:rsid w:val="000D6AED"/>
    <w:rsid w:val="000D73E0"/>
    <w:rsid w:val="000E0ECE"/>
    <w:rsid w:val="000E35A4"/>
    <w:rsid w:val="000E6825"/>
    <w:rsid w:val="000E6BBA"/>
    <w:rsid w:val="000E7808"/>
    <w:rsid w:val="000F1943"/>
    <w:rsid w:val="000F1AE3"/>
    <w:rsid w:val="000F1EC8"/>
    <w:rsid w:val="000F35F4"/>
    <w:rsid w:val="000F3854"/>
    <w:rsid w:val="000F3FB5"/>
    <w:rsid w:val="000F4444"/>
    <w:rsid w:val="000F56B8"/>
    <w:rsid w:val="000F598C"/>
    <w:rsid w:val="000F6059"/>
    <w:rsid w:val="000F6A4E"/>
    <w:rsid w:val="000F6AD7"/>
    <w:rsid w:val="000F73B7"/>
    <w:rsid w:val="00100459"/>
    <w:rsid w:val="00101B8C"/>
    <w:rsid w:val="00102675"/>
    <w:rsid w:val="00103892"/>
    <w:rsid w:val="00105110"/>
    <w:rsid w:val="00105F7C"/>
    <w:rsid w:val="00110E0A"/>
    <w:rsid w:val="001117E1"/>
    <w:rsid w:val="00112082"/>
    <w:rsid w:val="00112B24"/>
    <w:rsid w:val="00113844"/>
    <w:rsid w:val="00116770"/>
    <w:rsid w:val="00116859"/>
    <w:rsid w:val="0012061D"/>
    <w:rsid w:val="0012116A"/>
    <w:rsid w:val="00121A4A"/>
    <w:rsid w:val="00123656"/>
    <w:rsid w:val="00124E24"/>
    <w:rsid w:val="00125BF2"/>
    <w:rsid w:val="001261A5"/>
    <w:rsid w:val="001263BB"/>
    <w:rsid w:val="001324CC"/>
    <w:rsid w:val="0013260F"/>
    <w:rsid w:val="00132939"/>
    <w:rsid w:val="0013378C"/>
    <w:rsid w:val="00135AA0"/>
    <w:rsid w:val="00136E04"/>
    <w:rsid w:val="00137E03"/>
    <w:rsid w:val="001438B4"/>
    <w:rsid w:val="00144A09"/>
    <w:rsid w:val="00146336"/>
    <w:rsid w:val="001466CB"/>
    <w:rsid w:val="00146841"/>
    <w:rsid w:val="00152968"/>
    <w:rsid w:val="00153F63"/>
    <w:rsid w:val="00154EF5"/>
    <w:rsid w:val="00157F86"/>
    <w:rsid w:val="00161676"/>
    <w:rsid w:val="00161712"/>
    <w:rsid w:val="00162CC5"/>
    <w:rsid w:val="00164FA0"/>
    <w:rsid w:val="00165468"/>
    <w:rsid w:val="0016634D"/>
    <w:rsid w:val="0017127F"/>
    <w:rsid w:val="00173A88"/>
    <w:rsid w:val="0017462B"/>
    <w:rsid w:val="001764F0"/>
    <w:rsid w:val="00181D2C"/>
    <w:rsid w:val="0018303C"/>
    <w:rsid w:val="001834CC"/>
    <w:rsid w:val="00184FE2"/>
    <w:rsid w:val="00186680"/>
    <w:rsid w:val="001868FB"/>
    <w:rsid w:val="00186B4F"/>
    <w:rsid w:val="00191E3E"/>
    <w:rsid w:val="0019223C"/>
    <w:rsid w:val="001929F7"/>
    <w:rsid w:val="00193977"/>
    <w:rsid w:val="00193C12"/>
    <w:rsid w:val="00195B50"/>
    <w:rsid w:val="001A06D0"/>
    <w:rsid w:val="001A1A72"/>
    <w:rsid w:val="001A2FAC"/>
    <w:rsid w:val="001A33E1"/>
    <w:rsid w:val="001A3FE2"/>
    <w:rsid w:val="001A48AC"/>
    <w:rsid w:val="001B0A00"/>
    <w:rsid w:val="001B1C03"/>
    <w:rsid w:val="001B26CB"/>
    <w:rsid w:val="001B41E9"/>
    <w:rsid w:val="001B42A1"/>
    <w:rsid w:val="001B45CA"/>
    <w:rsid w:val="001C06D6"/>
    <w:rsid w:val="001C1972"/>
    <w:rsid w:val="001C311F"/>
    <w:rsid w:val="001C3470"/>
    <w:rsid w:val="001C43C6"/>
    <w:rsid w:val="001C46C9"/>
    <w:rsid w:val="001C476B"/>
    <w:rsid w:val="001D14F6"/>
    <w:rsid w:val="001D1DFF"/>
    <w:rsid w:val="001D1FF5"/>
    <w:rsid w:val="001D39A2"/>
    <w:rsid w:val="001D529D"/>
    <w:rsid w:val="001D7BB7"/>
    <w:rsid w:val="001E349A"/>
    <w:rsid w:val="001E471D"/>
    <w:rsid w:val="001E6984"/>
    <w:rsid w:val="001E7B9C"/>
    <w:rsid w:val="001F162C"/>
    <w:rsid w:val="001F2429"/>
    <w:rsid w:val="001F2851"/>
    <w:rsid w:val="001F3656"/>
    <w:rsid w:val="001F393D"/>
    <w:rsid w:val="001F5FD1"/>
    <w:rsid w:val="001F77E2"/>
    <w:rsid w:val="001F7F82"/>
    <w:rsid w:val="00200B97"/>
    <w:rsid w:val="002010EC"/>
    <w:rsid w:val="00202757"/>
    <w:rsid w:val="002033F1"/>
    <w:rsid w:val="00203496"/>
    <w:rsid w:val="00204075"/>
    <w:rsid w:val="00204C4A"/>
    <w:rsid w:val="0020623A"/>
    <w:rsid w:val="002118DE"/>
    <w:rsid w:val="00213DD6"/>
    <w:rsid w:val="00215F3C"/>
    <w:rsid w:val="002166D5"/>
    <w:rsid w:val="0021788E"/>
    <w:rsid w:val="00217E39"/>
    <w:rsid w:val="0022010C"/>
    <w:rsid w:val="0022042D"/>
    <w:rsid w:val="00222496"/>
    <w:rsid w:val="00222601"/>
    <w:rsid w:val="00224E88"/>
    <w:rsid w:val="00225565"/>
    <w:rsid w:val="00225568"/>
    <w:rsid w:val="00226DC5"/>
    <w:rsid w:val="00230222"/>
    <w:rsid w:val="0023044D"/>
    <w:rsid w:val="002339AF"/>
    <w:rsid w:val="0023421B"/>
    <w:rsid w:val="00235740"/>
    <w:rsid w:val="00235806"/>
    <w:rsid w:val="00235A32"/>
    <w:rsid w:val="0023620D"/>
    <w:rsid w:val="0024031F"/>
    <w:rsid w:val="002414A9"/>
    <w:rsid w:val="00241D1E"/>
    <w:rsid w:val="00242ADB"/>
    <w:rsid w:val="00243036"/>
    <w:rsid w:val="002477BE"/>
    <w:rsid w:val="00252AC4"/>
    <w:rsid w:val="00256194"/>
    <w:rsid w:val="0025712F"/>
    <w:rsid w:val="0026243A"/>
    <w:rsid w:val="002625BA"/>
    <w:rsid w:val="00262BDE"/>
    <w:rsid w:val="00264761"/>
    <w:rsid w:val="00264B0C"/>
    <w:rsid w:val="00267ACF"/>
    <w:rsid w:val="00270233"/>
    <w:rsid w:val="00271909"/>
    <w:rsid w:val="00273C2F"/>
    <w:rsid w:val="0027612A"/>
    <w:rsid w:val="00277654"/>
    <w:rsid w:val="00277EF6"/>
    <w:rsid w:val="00277F9E"/>
    <w:rsid w:val="00284659"/>
    <w:rsid w:val="002847BE"/>
    <w:rsid w:val="00290193"/>
    <w:rsid w:val="00290DBF"/>
    <w:rsid w:val="00292062"/>
    <w:rsid w:val="0029250E"/>
    <w:rsid w:val="00293FBD"/>
    <w:rsid w:val="00295D1D"/>
    <w:rsid w:val="002962E0"/>
    <w:rsid w:val="0029637F"/>
    <w:rsid w:val="00297CC9"/>
    <w:rsid w:val="002A4458"/>
    <w:rsid w:val="002A7DB8"/>
    <w:rsid w:val="002B2AA5"/>
    <w:rsid w:val="002B5110"/>
    <w:rsid w:val="002B66E2"/>
    <w:rsid w:val="002C0B07"/>
    <w:rsid w:val="002C0FBA"/>
    <w:rsid w:val="002C20E1"/>
    <w:rsid w:val="002C2EEB"/>
    <w:rsid w:val="002C34D1"/>
    <w:rsid w:val="002C39AE"/>
    <w:rsid w:val="002C4B3D"/>
    <w:rsid w:val="002C6831"/>
    <w:rsid w:val="002D5540"/>
    <w:rsid w:val="002D6BAD"/>
    <w:rsid w:val="002D7F74"/>
    <w:rsid w:val="002E01C6"/>
    <w:rsid w:val="002E04E3"/>
    <w:rsid w:val="002E2071"/>
    <w:rsid w:val="002E469D"/>
    <w:rsid w:val="002E6263"/>
    <w:rsid w:val="002F1238"/>
    <w:rsid w:val="002F285B"/>
    <w:rsid w:val="002F4FC6"/>
    <w:rsid w:val="002F60D0"/>
    <w:rsid w:val="002F7F9F"/>
    <w:rsid w:val="00300273"/>
    <w:rsid w:val="0030204C"/>
    <w:rsid w:val="00302370"/>
    <w:rsid w:val="00306B38"/>
    <w:rsid w:val="003101AF"/>
    <w:rsid w:val="003107F5"/>
    <w:rsid w:val="00310A62"/>
    <w:rsid w:val="00310B86"/>
    <w:rsid w:val="00314F24"/>
    <w:rsid w:val="00316874"/>
    <w:rsid w:val="00316A5D"/>
    <w:rsid w:val="003173A6"/>
    <w:rsid w:val="00317DEA"/>
    <w:rsid w:val="00321C1E"/>
    <w:rsid w:val="00322F68"/>
    <w:rsid w:val="00324E07"/>
    <w:rsid w:val="003259D8"/>
    <w:rsid w:val="003273A3"/>
    <w:rsid w:val="00327EB9"/>
    <w:rsid w:val="0033051F"/>
    <w:rsid w:val="0033195C"/>
    <w:rsid w:val="003327AB"/>
    <w:rsid w:val="00332A5B"/>
    <w:rsid w:val="003342AF"/>
    <w:rsid w:val="003345FE"/>
    <w:rsid w:val="00334EB2"/>
    <w:rsid w:val="00334F1D"/>
    <w:rsid w:val="00335102"/>
    <w:rsid w:val="00337182"/>
    <w:rsid w:val="00341131"/>
    <w:rsid w:val="003423EA"/>
    <w:rsid w:val="00343D41"/>
    <w:rsid w:val="0034416C"/>
    <w:rsid w:val="00344EE2"/>
    <w:rsid w:val="003450F2"/>
    <w:rsid w:val="00347900"/>
    <w:rsid w:val="0035044E"/>
    <w:rsid w:val="0035147C"/>
    <w:rsid w:val="00353727"/>
    <w:rsid w:val="0035617D"/>
    <w:rsid w:val="0035649D"/>
    <w:rsid w:val="003574FE"/>
    <w:rsid w:val="00357F09"/>
    <w:rsid w:val="003604BE"/>
    <w:rsid w:val="00360511"/>
    <w:rsid w:val="003616A1"/>
    <w:rsid w:val="00361CA6"/>
    <w:rsid w:val="003626CA"/>
    <w:rsid w:val="00363DC0"/>
    <w:rsid w:val="003649ED"/>
    <w:rsid w:val="00365495"/>
    <w:rsid w:val="003663F6"/>
    <w:rsid w:val="00367588"/>
    <w:rsid w:val="00370AA0"/>
    <w:rsid w:val="00370AB0"/>
    <w:rsid w:val="00370DF0"/>
    <w:rsid w:val="003712BA"/>
    <w:rsid w:val="0037161C"/>
    <w:rsid w:val="003776EB"/>
    <w:rsid w:val="00377D7A"/>
    <w:rsid w:val="00377F8A"/>
    <w:rsid w:val="00377FDC"/>
    <w:rsid w:val="00380A33"/>
    <w:rsid w:val="00380C10"/>
    <w:rsid w:val="00380E77"/>
    <w:rsid w:val="003835F9"/>
    <w:rsid w:val="00384F54"/>
    <w:rsid w:val="003859BE"/>
    <w:rsid w:val="00390EEA"/>
    <w:rsid w:val="0039190B"/>
    <w:rsid w:val="00391F02"/>
    <w:rsid w:val="00392167"/>
    <w:rsid w:val="00393B8A"/>
    <w:rsid w:val="00393DA9"/>
    <w:rsid w:val="00396C44"/>
    <w:rsid w:val="00397127"/>
    <w:rsid w:val="003A1722"/>
    <w:rsid w:val="003A1FAA"/>
    <w:rsid w:val="003A47CB"/>
    <w:rsid w:val="003A6856"/>
    <w:rsid w:val="003A6BC4"/>
    <w:rsid w:val="003A74A7"/>
    <w:rsid w:val="003A79EE"/>
    <w:rsid w:val="003A7FCF"/>
    <w:rsid w:val="003B190E"/>
    <w:rsid w:val="003B3FA5"/>
    <w:rsid w:val="003B583E"/>
    <w:rsid w:val="003C1525"/>
    <w:rsid w:val="003C2A07"/>
    <w:rsid w:val="003C6C1D"/>
    <w:rsid w:val="003C7592"/>
    <w:rsid w:val="003D21BE"/>
    <w:rsid w:val="003D2D7A"/>
    <w:rsid w:val="003D30E4"/>
    <w:rsid w:val="003D432B"/>
    <w:rsid w:val="003D5FF7"/>
    <w:rsid w:val="003E0B99"/>
    <w:rsid w:val="003E17FE"/>
    <w:rsid w:val="003E28A3"/>
    <w:rsid w:val="003E45CD"/>
    <w:rsid w:val="003E4C3C"/>
    <w:rsid w:val="003E5304"/>
    <w:rsid w:val="003E7453"/>
    <w:rsid w:val="003F2A0D"/>
    <w:rsid w:val="003F3BDF"/>
    <w:rsid w:val="003F3BE3"/>
    <w:rsid w:val="003F4B7E"/>
    <w:rsid w:val="00401301"/>
    <w:rsid w:val="00403E5D"/>
    <w:rsid w:val="004044D2"/>
    <w:rsid w:val="0040519C"/>
    <w:rsid w:val="0041279A"/>
    <w:rsid w:val="00412AF1"/>
    <w:rsid w:val="00413A0A"/>
    <w:rsid w:val="004147A7"/>
    <w:rsid w:val="00415FF9"/>
    <w:rsid w:val="00416014"/>
    <w:rsid w:val="00416233"/>
    <w:rsid w:val="004165B6"/>
    <w:rsid w:val="00417983"/>
    <w:rsid w:val="00420F15"/>
    <w:rsid w:val="00421BBD"/>
    <w:rsid w:val="0042256D"/>
    <w:rsid w:val="00423D54"/>
    <w:rsid w:val="00426B2E"/>
    <w:rsid w:val="004271F2"/>
    <w:rsid w:val="00430CF3"/>
    <w:rsid w:val="00432393"/>
    <w:rsid w:val="00432B4E"/>
    <w:rsid w:val="00433251"/>
    <w:rsid w:val="00433ED0"/>
    <w:rsid w:val="0043609E"/>
    <w:rsid w:val="004365C9"/>
    <w:rsid w:val="0043669A"/>
    <w:rsid w:val="00437A55"/>
    <w:rsid w:val="00441CDA"/>
    <w:rsid w:val="00442232"/>
    <w:rsid w:val="0044237A"/>
    <w:rsid w:val="00442F4F"/>
    <w:rsid w:val="0044508F"/>
    <w:rsid w:val="004463D0"/>
    <w:rsid w:val="004468D7"/>
    <w:rsid w:val="00446936"/>
    <w:rsid w:val="00446AF3"/>
    <w:rsid w:val="00446B06"/>
    <w:rsid w:val="0045144C"/>
    <w:rsid w:val="004514DA"/>
    <w:rsid w:val="00451EFB"/>
    <w:rsid w:val="00453D80"/>
    <w:rsid w:val="00455012"/>
    <w:rsid w:val="00456DB3"/>
    <w:rsid w:val="004601EE"/>
    <w:rsid w:val="004615A9"/>
    <w:rsid w:val="00462E97"/>
    <w:rsid w:val="00463A34"/>
    <w:rsid w:val="00465886"/>
    <w:rsid w:val="004718F1"/>
    <w:rsid w:val="004740D0"/>
    <w:rsid w:val="00474178"/>
    <w:rsid w:val="00476D29"/>
    <w:rsid w:val="00477EFA"/>
    <w:rsid w:val="00480295"/>
    <w:rsid w:val="0048069A"/>
    <w:rsid w:val="00484E44"/>
    <w:rsid w:val="00486123"/>
    <w:rsid w:val="004868D2"/>
    <w:rsid w:val="00486EA7"/>
    <w:rsid w:val="00487FE7"/>
    <w:rsid w:val="00494054"/>
    <w:rsid w:val="004973A5"/>
    <w:rsid w:val="00497EBF"/>
    <w:rsid w:val="004A1197"/>
    <w:rsid w:val="004A176B"/>
    <w:rsid w:val="004A3DE8"/>
    <w:rsid w:val="004A6003"/>
    <w:rsid w:val="004A6920"/>
    <w:rsid w:val="004A6CF3"/>
    <w:rsid w:val="004A7FC6"/>
    <w:rsid w:val="004B0943"/>
    <w:rsid w:val="004B2509"/>
    <w:rsid w:val="004B636B"/>
    <w:rsid w:val="004B79D6"/>
    <w:rsid w:val="004B7E26"/>
    <w:rsid w:val="004C0939"/>
    <w:rsid w:val="004C1790"/>
    <w:rsid w:val="004C2613"/>
    <w:rsid w:val="004C29B3"/>
    <w:rsid w:val="004C5DDD"/>
    <w:rsid w:val="004C7BD3"/>
    <w:rsid w:val="004D12E2"/>
    <w:rsid w:val="004D1C44"/>
    <w:rsid w:val="004D2F3C"/>
    <w:rsid w:val="004D3C23"/>
    <w:rsid w:val="004D4BEB"/>
    <w:rsid w:val="004D6DFB"/>
    <w:rsid w:val="004E0615"/>
    <w:rsid w:val="004E0ECB"/>
    <w:rsid w:val="004E13A2"/>
    <w:rsid w:val="004E1866"/>
    <w:rsid w:val="004E1964"/>
    <w:rsid w:val="004E1D69"/>
    <w:rsid w:val="004E21C9"/>
    <w:rsid w:val="004E2F29"/>
    <w:rsid w:val="004E38D9"/>
    <w:rsid w:val="004E3C2D"/>
    <w:rsid w:val="004E46CF"/>
    <w:rsid w:val="004E65FE"/>
    <w:rsid w:val="004F046C"/>
    <w:rsid w:val="004F0E35"/>
    <w:rsid w:val="004F11A5"/>
    <w:rsid w:val="004F1752"/>
    <w:rsid w:val="004F3F4C"/>
    <w:rsid w:val="004F4C9E"/>
    <w:rsid w:val="004F5272"/>
    <w:rsid w:val="004F7142"/>
    <w:rsid w:val="0050028A"/>
    <w:rsid w:val="00502630"/>
    <w:rsid w:val="005032B0"/>
    <w:rsid w:val="00503BDB"/>
    <w:rsid w:val="00504A6A"/>
    <w:rsid w:val="0050590C"/>
    <w:rsid w:val="0050656E"/>
    <w:rsid w:val="005077C4"/>
    <w:rsid w:val="00507FB1"/>
    <w:rsid w:val="00511864"/>
    <w:rsid w:val="00514156"/>
    <w:rsid w:val="00515274"/>
    <w:rsid w:val="00515AF1"/>
    <w:rsid w:val="0051651D"/>
    <w:rsid w:val="00520D29"/>
    <w:rsid w:val="0052153C"/>
    <w:rsid w:val="005224C8"/>
    <w:rsid w:val="00522B26"/>
    <w:rsid w:val="0052454C"/>
    <w:rsid w:val="00524ECC"/>
    <w:rsid w:val="00527FD6"/>
    <w:rsid w:val="00530CD1"/>
    <w:rsid w:val="00532144"/>
    <w:rsid w:val="0053250A"/>
    <w:rsid w:val="0053367F"/>
    <w:rsid w:val="00533B06"/>
    <w:rsid w:val="00533B26"/>
    <w:rsid w:val="00533B3D"/>
    <w:rsid w:val="00533F76"/>
    <w:rsid w:val="0053602B"/>
    <w:rsid w:val="00537893"/>
    <w:rsid w:val="00541055"/>
    <w:rsid w:val="00542925"/>
    <w:rsid w:val="005433D1"/>
    <w:rsid w:val="00544FE7"/>
    <w:rsid w:val="00546D16"/>
    <w:rsid w:val="0054740E"/>
    <w:rsid w:val="00551637"/>
    <w:rsid w:val="00551B88"/>
    <w:rsid w:val="00551BAB"/>
    <w:rsid w:val="00553C8A"/>
    <w:rsid w:val="00555B09"/>
    <w:rsid w:val="00555D6A"/>
    <w:rsid w:val="005577C2"/>
    <w:rsid w:val="00565244"/>
    <w:rsid w:val="005660DD"/>
    <w:rsid w:val="00566B0F"/>
    <w:rsid w:val="00566E78"/>
    <w:rsid w:val="00571233"/>
    <w:rsid w:val="0057138E"/>
    <w:rsid w:val="00572795"/>
    <w:rsid w:val="00575ECA"/>
    <w:rsid w:val="005767EE"/>
    <w:rsid w:val="00580C43"/>
    <w:rsid w:val="00585772"/>
    <w:rsid w:val="00585CE8"/>
    <w:rsid w:val="005871D4"/>
    <w:rsid w:val="00590752"/>
    <w:rsid w:val="00591EDF"/>
    <w:rsid w:val="005964EB"/>
    <w:rsid w:val="00596A22"/>
    <w:rsid w:val="00596D3C"/>
    <w:rsid w:val="005A0783"/>
    <w:rsid w:val="005A0807"/>
    <w:rsid w:val="005A148E"/>
    <w:rsid w:val="005A2F77"/>
    <w:rsid w:val="005A3CC6"/>
    <w:rsid w:val="005A52E2"/>
    <w:rsid w:val="005A600D"/>
    <w:rsid w:val="005A6623"/>
    <w:rsid w:val="005A7154"/>
    <w:rsid w:val="005A7295"/>
    <w:rsid w:val="005B6B9C"/>
    <w:rsid w:val="005B7DA6"/>
    <w:rsid w:val="005C04FE"/>
    <w:rsid w:val="005C0DE7"/>
    <w:rsid w:val="005C215F"/>
    <w:rsid w:val="005C32FA"/>
    <w:rsid w:val="005C3547"/>
    <w:rsid w:val="005C52E5"/>
    <w:rsid w:val="005D181B"/>
    <w:rsid w:val="005D425E"/>
    <w:rsid w:val="005D47F1"/>
    <w:rsid w:val="005D56D5"/>
    <w:rsid w:val="005D70EA"/>
    <w:rsid w:val="005D7E2C"/>
    <w:rsid w:val="005E2D98"/>
    <w:rsid w:val="005E3911"/>
    <w:rsid w:val="005F2A43"/>
    <w:rsid w:val="005F3FBE"/>
    <w:rsid w:val="005F53CB"/>
    <w:rsid w:val="005F6639"/>
    <w:rsid w:val="005F6901"/>
    <w:rsid w:val="006028E2"/>
    <w:rsid w:val="00604DD7"/>
    <w:rsid w:val="00606750"/>
    <w:rsid w:val="0061201E"/>
    <w:rsid w:val="00613167"/>
    <w:rsid w:val="0061334F"/>
    <w:rsid w:val="0061649D"/>
    <w:rsid w:val="006200F2"/>
    <w:rsid w:val="00620257"/>
    <w:rsid w:val="006207A8"/>
    <w:rsid w:val="00620E1C"/>
    <w:rsid w:val="006217D1"/>
    <w:rsid w:val="00622804"/>
    <w:rsid w:val="00622D64"/>
    <w:rsid w:val="00624DD2"/>
    <w:rsid w:val="00631D1A"/>
    <w:rsid w:val="00634E7A"/>
    <w:rsid w:val="006368AE"/>
    <w:rsid w:val="006431AE"/>
    <w:rsid w:val="00645F08"/>
    <w:rsid w:val="0064605E"/>
    <w:rsid w:val="00646939"/>
    <w:rsid w:val="00647BDE"/>
    <w:rsid w:val="00651F52"/>
    <w:rsid w:val="00653770"/>
    <w:rsid w:val="00655A44"/>
    <w:rsid w:val="00656652"/>
    <w:rsid w:val="00661004"/>
    <w:rsid w:val="0066180A"/>
    <w:rsid w:val="00662B10"/>
    <w:rsid w:val="0066366F"/>
    <w:rsid w:val="006651CC"/>
    <w:rsid w:val="00666171"/>
    <w:rsid w:val="00666B85"/>
    <w:rsid w:val="00667046"/>
    <w:rsid w:val="006702EE"/>
    <w:rsid w:val="0067120F"/>
    <w:rsid w:val="00672842"/>
    <w:rsid w:val="00675EB7"/>
    <w:rsid w:val="00677E4C"/>
    <w:rsid w:val="006838C0"/>
    <w:rsid w:val="006841F9"/>
    <w:rsid w:val="00684F48"/>
    <w:rsid w:val="0068523B"/>
    <w:rsid w:val="006852EB"/>
    <w:rsid w:val="00685C12"/>
    <w:rsid w:val="006866C7"/>
    <w:rsid w:val="00687172"/>
    <w:rsid w:val="00687F04"/>
    <w:rsid w:val="00690854"/>
    <w:rsid w:val="00690969"/>
    <w:rsid w:val="00692B10"/>
    <w:rsid w:val="00694832"/>
    <w:rsid w:val="006A0A95"/>
    <w:rsid w:val="006A0E25"/>
    <w:rsid w:val="006A45EA"/>
    <w:rsid w:val="006A4AFA"/>
    <w:rsid w:val="006A5BAC"/>
    <w:rsid w:val="006A6D21"/>
    <w:rsid w:val="006B03C8"/>
    <w:rsid w:val="006B043E"/>
    <w:rsid w:val="006B29B1"/>
    <w:rsid w:val="006B4530"/>
    <w:rsid w:val="006C0ADE"/>
    <w:rsid w:val="006C0D78"/>
    <w:rsid w:val="006C13CE"/>
    <w:rsid w:val="006C3F06"/>
    <w:rsid w:val="006C612F"/>
    <w:rsid w:val="006C7AFA"/>
    <w:rsid w:val="006D05B8"/>
    <w:rsid w:val="006D2F18"/>
    <w:rsid w:val="006D2F28"/>
    <w:rsid w:val="006D3BE2"/>
    <w:rsid w:val="006D56C1"/>
    <w:rsid w:val="006D6F75"/>
    <w:rsid w:val="006D7B24"/>
    <w:rsid w:val="006E1720"/>
    <w:rsid w:val="006E33BA"/>
    <w:rsid w:val="006F03A8"/>
    <w:rsid w:val="006F181C"/>
    <w:rsid w:val="006F2146"/>
    <w:rsid w:val="006F2AA1"/>
    <w:rsid w:val="006F3238"/>
    <w:rsid w:val="006F354D"/>
    <w:rsid w:val="006F44A2"/>
    <w:rsid w:val="006F581A"/>
    <w:rsid w:val="007020A4"/>
    <w:rsid w:val="0070529B"/>
    <w:rsid w:val="007070F2"/>
    <w:rsid w:val="00707B46"/>
    <w:rsid w:val="00707F80"/>
    <w:rsid w:val="007117AD"/>
    <w:rsid w:val="00712332"/>
    <w:rsid w:val="007132CA"/>
    <w:rsid w:val="0071659F"/>
    <w:rsid w:val="00717CAE"/>
    <w:rsid w:val="00720BBE"/>
    <w:rsid w:val="00720DCE"/>
    <w:rsid w:val="00723F7D"/>
    <w:rsid w:val="00731433"/>
    <w:rsid w:val="00733B4C"/>
    <w:rsid w:val="00734531"/>
    <w:rsid w:val="0073778A"/>
    <w:rsid w:val="00740055"/>
    <w:rsid w:val="00740351"/>
    <w:rsid w:val="00740691"/>
    <w:rsid w:val="00740B92"/>
    <w:rsid w:val="00742525"/>
    <w:rsid w:val="0074317D"/>
    <w:rsid w:val="00743843"/>
    <w:rsid w:val="00743FA0"/>
    <w:rsid w:val="00746040"/>
    <w:rsid w:val="007505F6"/>
    <w:rsid w:val="00751888"/>
    <w:rsid w:val="00751FB0"/>
    <w:rsid w:val="00757780"/>
    <w:rsid w:val="00760E57"/>
    <w:rsid w:val="00760F0E"/>
    <w:rsid w:val="00762A0B"/>
    <w:rsid w:val="00762E11"/>
    <w:rsid w:val="007637C7"/>
    <w:rsid w:val="00764EDE"/>
    <w:rsid w:val="007673B0"/>
    <w:rsid w:val="0077028C"/>
    <w:rsid w:val="00770DCC"/>
    <w:rsid w:val="00771781"/>
    <w:rsid w:val="00773A16"/>
    <w:rsid w:val="00775655"/>
    <w:rsid w:val="007773A5"/>
    <w:rsid w:val="007817E1"/>
    <w:rsid w:val="00786DD6"/>
    <w:rsid w:val="00787ACD"/>
    <w:rsid w:val="00795B58"/>
    <w:rsid w:val="007A278F"/>
    <w:rsid w:val="007A3ACF"/>
    <w:rsid w:val="007A4F22"/>
    <w:rsid w:val="007A5CBE"/>
    <w:rsid w:val="007A7934"/>
    <w:rsid w:val="007B19C5"/>
    <w:rsid w:val="007B596A"/>
    <w:rsid w:val="007B5FAF"/>
    <w:rsid w:val="007B735C"/>
    <w:rsid w:val="007C0735"/>
    <w:rsid w:val="007C0A71"/>
    <w:rsid w:val="007C2770"/>
    <w:rsid w:val="007C3119"/>
    <w:rsid w:val="007C3A25"/>
    <w:rsid w:val="007C3EB4"/>
    <w:rsid w:val="007C3F2A"/>
    <w:rsid w:val="007C4142"/>
    <w:rsid w:val="007C44C5"/>
    <w:rsid w:val="007C49C2"/>
    <w:rsid w:val="007C62EA"/>
    <w:rsid w:val="007C6F2D"/>
    <w:rsid w:val="007D051D"/>
    <w:rsid w:val="007D13BA"/>
    <w:rsid w:val="007D2F03"/>
    <w:rsid w:val="007D42AB"/>
    <w:rsid w:val="007D4F8F"/>
    <w:rsid w:val="007D5416"/>
    <w:rsid w:val="007D5F42"/>
    <w:rsid w:val="007D6C7F"/>
    <w:rsid w:val="007D7537"/>
    <w:rsid w:val="007E06D5"/>
    <w:rsid w:val="007E20E8"/>
    <w:rsid w:val="007E26CD"/>
    <w:rsid w:val="007E3336"/>
    <w:rsid w:val="007E41C2"/>
    <w:rsid w:val="007F1BD5"/>
    <w:rsid w:val="007F2016"/>
    <w:rsid w:val="007F2269"/>
    <w:rsid w:val="007F2C10"/>
    <w:rsid w:val="007F42DB"/>
    <w:rsid w:val="007F6DB8"/>
    <w:rsid w:val="007F76E9"/>
    <w:rsid w:val="008006D1"/>
    <w:rsid w:val="008023E5"/>
    <w:rsid w:val="00803204"/>
    <w:rsid w:val="008039CA"/>
    <w:rsid w:val="008043D9"/>
    <w:rsid w:val="008048E1"/>
    <w:rsid w:val="00804900"/>
    <w:rsid w:val="00804B3E"/>
    <w:rsid w:val="00805909"/>
    <w:rsid w:val="00805AE5"/>
    <w:rsid w:val="00805FDF"/>
    <w:rsid w:val="00806BA8"/>
    <w:rsid w:val="0080741E"/>
    <w:rsid w:val="00820799"/>
    <w:rsid w:val="00820BB7"/>
    <w:rsid w:val="00823D80"/>
    <w:rsid w:val="0083060B"/>
    <w:rsid w:val="00830860"/>
    <w:rsid w:val="00831EDD"/>
    <w:rsid w:val="008328E3"/>
    <w:rsid w:val="00832905"/>
    <w:rsid w:val="00834252"/>
    <w:rsid w:val="0083555F"/>
    <w:rsid w:val="00840FDC"/>
    <w:rsid w:val="008412CB"/>
    <w:rsid w:val="00842E2B"/>
    <w:rsid w:val="008430C7"/>
    <w:rsid w:val="00845136"/>
    <w:rsid w:val="00846052"/>
    <w:rsid w:val="00846275"/>
    <w:rsid w:val="00847FCA"/>
    <w:rsid w:val="00850939"/>
    <w:rsid w:val="00853D8D"/>
    <w:rsid w:val="00854319"/>
    <w:rsid w:val="00854738"/>
    <w:rsid w:val="00857283"/>
    <w:rsid w:val="00860144"/>
    <w:rsid w:val="00863010"/>
    <w:rsid w:val="0086316C"/>
    <w:rsid w:val="0086331C"/>
    <w:rsid w:val="00864F6D"/>
    <w:rsid w:val="0086566F"/>
    <w:rsid w:val="00871A07"/>
    <w:rsid w:val="00871ADF"/>
    <w:rsid w:val="008720BE"/>
    <w:rsid w:val="00873318"/>
    <w:rsid w:val="008733FD"/>
    <w:rsid w:val="00875317"/>
    <w:rsid w:val="008765CF"/>
    <w:rsid w:val="008800D9"/>
    <w:rsid w:val="00880F89"/>
    <w:rsid w:val="00884CBB"/>
    <w:rsid w:val="0088518C"/>
    <w:rsid w:val="00886684"/>
    <w:rsid w:val="00890173"/>
    <w:rsid w:val="00892239"/>
    <w:rsid w:val="00892672"/>
    <w:rsid w:val="00892F7E"/>
    <w:rsid w:val="008943F6"/>
    <w:rsid w:val="008948D6"/>
    <w:rsid w:val="008971C0"/>
    <w:rsid w:val="008A284E"/>
    <w:rsid w:val="008A4587"/>
    <w:rsid w:val="008A6569"/>
    <w:rsid w:val="008A6A64"/>
    <w:rsid w:val="008A7075"/>
    <w:rsid w:val="008A73E8"/>
    <w:rsid w:val="008B007A"/>
    <w:rsid w:val="008B07ED"/>
    <w:rsid w:val="008B09C4"/>
    <w:rsid w:val="008B1A7B"/>
    <w:rsid w:val="008B1AE0"/>
    <w:rsid w:val="008B1D09"/>
    <w:rsid w:val="008B1FEF"/>
    <w:rsid w:val="008B26D2"/>
    <w:rsid w:val="008B32D5"/>
    <w:rsid w:val="008B627E"/>
    <w:rsid w:val="008C1C58"/>
    <w:rsid w:val="008C26CD"/>
    <w:rsid w:val="008C3C54"/>
    <w:rsid w:val="008C3F0B"/>
    <w:rsid w:val="008C50D9"/>
    <w:rsid w:val="008C6A0D"/>
    <w:rsid w:val="008C6EB6"/>
    <w:rsid w:val="008C6ECD"/>
    <w:rsid w:val="008D13AD"/>
    <w:rsid w:val="008D18C0"/>
    <w:rsid w:val="008D2E7F"/>
    <w:rsid w:val="008D6E06"/>
    <w:rsid w:val="008E23B8"/>
    <w:rsid w:val="008E27A5"/>
    <w:rsid w:val="008E3A58"/>
    <w:rsid w:val="008E5AB7"/>
    <w:rsid w:val="008E5F5F"/>
    <w:rsid w:val="008E709B"/>
    <w:rsid w:val="008E780B"/>
    <w:rsid w:val="008F366B"/>
    <w:rsid w:val="008F399C"/>
    <w:rsid w:val="008F46EE"/>
    <w:rsid w:val="008F5CBF"/>
    <w:rsid w:val="008F72CB"/>
    <w:rsid w:val="008F73AD"/>
    <w:rsid w:val="009035E2"/>
    <w:rsid w:val="00903A19"/>
    <w:rsid w:val="0090440A"/>
    <w:rsid w:val="00904606"/>
    <w:rsid w:val="00905355"/>
    <w:rsid w:val="00907596"/>
    <w:rsid w:val="00907E6B"/>
    <w:rsid w:val="009101C1"/>
    <w:rsid w:val="00910FC2"/>
    <w:rsid w:val="00911504"/>
    <w:rsid w:val="00911E5E"/>
    <w:rsid w:val="00912920"/>
    <w:rsid w:val="00915DF6"/>
    <w:rsid w:val="009164D4"/>
    <w:rsid w:val="00923AD2"/>
    <w:rsid w:val="00926284"/>
    <w:rsid w:val="009268A1"/>
    <w:rsid w:val="00926A26"/>
    <w:rsid w:val="00930D86"/>
    <w:rsid w:val="00931B8A"/>
    <w:rsid w:val="0093345B"/>
    <w:rsid w:val="0093475F"/>
    <w:rsid w:val="00937CE6"/>
    <w:rsid w:val="0094095C"/>
    <w:rsid w:val="00940D93"/>
    <w:rsid w:val="00955C3D"/>
    <w:rsid w:val="00960C1A"/>
    <w:rsid w:val="00963199"/>
    <w:rsid w:val="00964615"/>
    <w:rsid w:val="009656D9"/>
    <w:rsid w:val="00965739"/>
    <w:rsid w:val="009658DB"/>
    <w:rsid w:val="00966176"/>
    <w:rsid w:val="00967693"/>
    <w:rsid w:val="00970D55"/>
    <w:rsid w:val="0097265A"/>
    <w:rsid w:val="00972A60"/>
    <w:rsid w:val="00972ED1"/>
    <w:rsid w:val="00973CF6"/>
    <w:rsid w:val="00973EED"/>
    <w:rsid w:val="00976722"/>
    <w:rsid w:val="009772E3"/>
    <w:rsid w:val="00977C10"/>
    <w:rsid w:val="009821FF"/>
    <w:rsid w:val="00985D5F"/>
    <w:rsid w:val="00986669"/>
    <w:rsid w:val="00990520"/>
    <w:rsid w:val="0099216E"/>
    <w:rsid w:val="0099369B"/>
    <w:rsid w:val="0099420D"/>
    <w:rsid w:val="009A04FC"/>
    <w:rsid w:val="009A0F9B"/>
    <w:rsid w:val="009A13DB"/>
    <w:rsid w:val="009A1869"/>
    <w:rsid w:val="009A300F"/>
    <w:rsid w:val="009A3995"/>
    <w:rsid w:val="009A42C0"/>
    <w:rsid w:val="009A681C"/>
    <w:rsid w:val="009A77F5"/>
    <w:rsid w:val="009B5BFC"/>
    <w:rsid w:val="009B7055"/>
    <w:rsid w:val="009C0DD0"/>
    <w:rsid w:val="009C3A38"/>
    <w:rsid w:val="009C5120"/>
    <w:rsid w:val="009C58C7"/>
    <w:rsid w:val="009C631A"/>
    <w:rsid w:val="009C7771"/>
    <w:rsid w:val="009C7FB9"/>
    <w:rsid w:val="009D05B7"/>
    <w:rsid w:val="009D071E"/>
    <w:rsid w:val="009D19B8"/>
    <w:rsid w:val="009D4CFA"/>
    <w:rsid w:val="009D6988"/>
    <w:rsid w:val="009D7376"/>
    <w:rsid w:val="009D747F"/>
    <w:rsid w:val="009D7666"/>
    <w:rsid w:val="009D7809"/>
    <w:rsid w:val="009E3683"/>
    <w:rsid w:val="009E4212"/>
    <w:rsid w:val="009E6AA1"/>
    <w:rsid w:val="009E6EA6"/>
    <w:rsid w:val="009E71CA"/>
    <w:rsid w:val="009E7C95"/>
    <w:rsid w:val="009F5175"/>
    <w:rsid w:val="009F6899"/>
    <w:rsid w:val="009F6B24"/>
    <w:rsid w:val="00A0737F"/>
    <w:rsid w:val="00A16A9E"/>
    <w:rsid w:val="00A21427"/>
    <w:rsid w:val="00A23541"/>
    <w:rsid w:val="00A23EBD"/>
    <w:rsid w:val="00A24488"/>
    <w:rsid w:val="00A24CE0"/>
    <w:rsid w:val="00A25EF7"/>
    <w:rsid w:val="00A26F14"/>
    <w:rsid w:val="00A32908"/>
    <w:rsid w:val="00A33594"/>
    <w:rsid w:val="00A40042"/>
    <w:rsid w:val="00A40FC2"/>
    <w:rsid w:val="00A4112E"/>
    <w:rsid w:val="00A4309A"/>
    <w:rsid w:val="00A44592"/>
    <w:rsid w:val="00A45127"/>
    <w:rsid w:val="00A45D59"/>
    <w:rsid w:val="00A46F34"/>
    <w:rsid w:val="00A47251"/>
    <w:rsid w:val="00A4730A"/>
    <w:rsid w:val="00A4783B"/>
    <w:rsid w:val="00A47B51"/>
    <w:rsid w:val="00A52853"/>
    <w:rsid w:val="00A52A88"/>
    <w:rsid w:val="00A54BD8"/>
    <w:rsid w:val="00A57EEC"/>
    <w:rsid w:val="00A57F46"/>
    <w:rsid w:val="00A619B1"/>
    <w:rsid w:val="00A62E02"/>
    <w:rsid w:val="00A64C06"/>
    <w:rsid w:val="00A65D5E"/>
    <w:rsid w:val="00A66960"/>
    <w:rsid w:val="00A66A4D"/>
    <w:rsid w:val="00A71238"/>
    <w:rsid w:val="00A7152D"/>
    <w:rsid w:val="00A72E42"/>
    <w:rsid w:val="00A73126"/>
    <w:rsid w:val="00A7330D"/>
    <w:rsid w:val="00A73E1E"/>
    <w:rsid w:val="00A74F05"/>
    <w:rsid w:val="00A80021"/>
    <w:rsid w:val="00A802CC"/>
    <w:rsid w:val="00A80AE7"/>
    <w:rsid w:val="00A82084"/>
    <w:rsid w:val="00A83CEB"/>
    <w:rsid w:val="00A847B3"/>
    <w:rsid w:val="00A850E1"/>
    <w:rsid w:val="00A865D3"/>
    <w:rsid w:val="00A8661E"/>
    <w:rsid w:val="00A87E63"/>
    <w:rsid w:val="00A9095F"/>
    <w:rsid w:val="00A91775"/>
    <w:rsid w:val="00A92EB9"/>
    <w:rsid w:val="00A948C7"/>
    <w:rsid w:val="00A94A71"/>
    <w:rsid w:val="00AA126B"/>
    <w:rsid w:val="00AA36E8"/>
    <w:rsid w:val="00AA49EC"/>
    <w:rsid w:val="00AA63D4"/>
    <w:rsid w:val="00AA647D"/>
    <w:rsid w:val="00AA661B"/>
    <w:rsid w:val="00AA6A51"/>
    <w:rsid w:val="00AB50E5"/>
    <w:rsid w:val="00AB657C"/>
    <w:rsid w:val="00AB6B17"/>
    <w:rsid w:val="00AC0C2C"/>
    <w:rsid w:val="00AC0D87"/>
    <w:rsid w:val="00AC1F82"/>
    <w:rsid w:val="00AC27FB"/>
    <w:rsid w:val="00AC50F5"/>
    <w:rsid w:val="00AC545F"/>
    <w:rsid w:val="00AC626D"/>
    <w:rsid w:val="00AC6816"/>
    <w:rsid w:val="00AD0E3D"/>
    <w:rsid w:val="00AD11EB"/>
    <w:rsid w:val="00AD2D1C"/>
    <w:rsid w:val="00AD319D"/>
    <w:rsid w:val="00AD41A8"/>
    <w:rsid w:val="00AD6EA6"/>
    <w:rsid w:val="00AD74A2"/>
    <w:rsid w:val="00AE25AF"/>
    <w:rsid w:val="00AE3703"/>
    <w:rsid w:val="00AE4600"/>
    <w:rsid w:val="00AE531B"/>
    <w:rsid w:val="00AE6264"/>
    <w:rsid w:val="00AE7F54"/>
    <w:rsid w:val="00AF15EA"/>
    <w:rsid w:val="00AF23DE"/>
    <w:rsid w:val="00AF3063"/>
    <w:rsid w:val="00AF3A83"/>
    <w:rsid w:val="00AF6092"/>
    <w:rsid w:val="00B00A00"/>
    <w:rsid w:val="00B00D1B"/>
    <w:rsid w:val="00B01C79"/>
    <w:rsid w:val="00B01F0F"/>
    <w:rsid w:val="00B03777"/>
    <w:rsid w:val="00B04A01"/>
    <w:rsid w:val="00B069FE"/>
    <w:rsid w:val="00B078B3"/>
    <w:rsid w:val="00B07EFA"/>
    <w:rsid w:val="00B12F43"/>
    <w:rsid w:val="00B13ED1"/>
    <w:rsid w:val="00B14E11"/>
    <w:rsid w:val="00B22B5A"/>
    <w:rsid w:val="00B23964"/>
    <w:rsid w:val="00B23E5D"/>
    <w:rsid w:val="00B23F6E"/>
    <w:rsid w:val="00B241B7"/>
    <w:rsid w:val="00B256A7"/>
    <w:rsid w:val="00B26D9C"/>
    <w:rsid w:val="00B274D0"/>
    <w:rsid w:val="00B3017F"/>
    <w:rsid w:val="00B30A07"/>
    <w:rsid w:val="00B31F9C"/>
    <w:rsid w:val="00B324BE"/>
    <w:rsid w:val="00B3497A"/>
    <w:rsid w:val="00B41F84"/>
    <w:rsid w:val="00B43D4E"/>
    <w:rsid w:val="00B46022"/>
    <w:rsid w:val="00B46CE9"/>
    <w:rsid w:val="00B47C6E"/>
    <w:rsid w:val="00B525DD"/>
    <w:rsid w:val="00B52A89"/>
    <w:rsid w:val="00B52B4E"/>
    <w:rsid w:val="00B5361A"/>
    <w:rsid w:val="00B53B75"/>
    <w:rsid w:val="00B53F8A"/>
    <w:rsid w:val="00B54805"/>
    <w:rsid w:val="00B559F3"/>
    <w:rsid w:val="00B55C88"/>
    <w:rsid w:val="00B56F4C"/>
    <w:rsid w:val="00B60659"/>
    <w:rsid w:val="00B60681"/>
    <w:rsid w:val="00B60A85"/>
    <w:rsid w:val="00B60C5C"/>
    <w:rsid w:val="00B617A7"/>
    <w:rsid w:val="00B62491"/>
    <w:rsid w:val="00B646CB"/>
    <w:rsid w:val="00B64D09"/>
    <w:rsid w:val="00B72447"/>
    <w:rsid w:val="00B72E8C"/>
    <w:rsid w:val="00B73281"/>
    <w:rsid w:val="00B7336D"/>
    <w:rsid w:val="00B74080"/>
    <w:rsid w:val="00B74E47"/>
    <w:rsid w:val="00B76EC4"/>
    <w:rsid w:val="00B76F16"/>
    <w:rsid w:val="00B77577"/>
    <w:rsid w:val="00B810E2"/>
    <w:rsid w:val="00B83109"/>
    <w:rsid w:val="00B83281"/>
    <w:rsid w:val="00B83FC9"/>
    <w:rsid w:val="00B85741"/>
    <w:rsid w:val="00B87ED4"/>
    <w:rsid w:val="00B90BFB"/>
    <w:rsid w:val="00B925C6"/>
    <w:rsid w:val="00B95CBE"/>
    <w:rsid w:val="00B95D13"/>
    <w:rsid w:val="00B96088"/>
    <w:rsid w:val="00B975BB"/>
    <w:rsid w:val="00B97E80"/>
    <w:rsid w:val="00BA096A"/>
    <w:rsid w:val="00BA0ED8"/>
    <w:rsid w:val="00BA29E9"/>
    <w:rsid w:val="00BA34C2"/>
    <w:rsid w:val="00BA3F05"/>
    <w:rsid w:val="00BA455A"/>
    <w:rsid w:val="00BA7220"/>
    <w:rsid w:val="00BA7F48"/>
    <w:rsid w:val="00BB106C"/>
    <w:rsid w:val="00BB1B23"/>
    <w:rsid w:val="00BB492E"/>
    <w:rsid w:val="00BB54DE"/>
    <w:rsid w:val="00BB6BD7"/>
    <w:rsid w:val="00BB7ED7"/>
    <w:rsid w:val="00BC0431"/>
    <w:rsid w:val="00BC1887"/>
    <w:rsid w:val="00BC3E32"/>
    <w:rsid w:val="00BC48CD"/>
    <w:rsid w:val="00BC51F4"/>
    <w:rsid w:val="00BC5537"/>
    <w:rsid w:val="00BD136F"/>
    <w:rsid w:val="00BD2ECA"/>
    <w:rsid w:val="00BD65F4"/>
    <w:rsid w:val="00BE126C"/>
    <w:rsid w:val="00BE153F"/>
    <w:rsid w:val="00BE1DFC"/>
    <w:rsid w:val="00BE3BD7"/>
    <w:rsid w:val="00BE502D"/>
    <w:rsid w:val="00BE5B32"/>
    <w:rsid w:val="00BE5C7C"/>
    <w:rsid w:val="00BE7D98"/>
    <w:rsid w:val="00BF1038"/>
    <w:rsid w:val="00BF64EA"/>
    <w:rsid w:val="00BF6986"/>
    <w:rsid w:val="00BF6B5F"/>
    <w:rsid w:val="00BF71AE"/>
    <w:rsid w:val="00BF7C8E"/>
    <w:rsid w:val="00BF7E51"/>
    <w:rsid w:val="00C001A6"/>
    <w:rsid w:val="00C01E7F"/>
    <w:rsid w:val="00C02D6F"/>
    <w:rsid w:val="00C0420E"/>
    <w:rsid w:val="00C06F14"/>
    <w:rsid w:val="00C11521"/>
    <w:rsid w:val="00C11709"/>
    <w:rsid w:val="00C11CF2"/>
    <w:rsid w:val="00C12A85"/>
    <w:rsid w:val="00C12BD1"/>
    <w:rsid w:val="00C13803"/>
    <w:rsid w:val="00C14B37"/>
    <w:rsid w:val="00C1657C"/>
    <w:rsid w:val="00C217C2"/>
    <w:rsid w:val="00C226C8"/>
    <w:rsid w:val="00C27A8C"/>
    <w:rsid w:val="00C314F8"/>
    <w:rsid w:val="00C332F3"/>
    <w:rsid w:val="00C33334"/>
    <w:rsid w:val="00C349DC"/>
    <w:rsid w:val="00C35EE2"/>
    <w:rsid w:val="00C37D26"/>
    <w:rsid w:val="00C37FDA"/>
    <w:rsid w:val="00C405A9"/>
    <w:rsid w:val="00C409BC"/>
    <w:rsid w:val="00C40BB4"/>
    <w:rsid w:val="00C4332E"/>
    <w:rsid w:val="00C439A2"/>
    <w:rsid w:val="00C45AF7"/>
    <w:rsid w:val="00C462E6"/>
    <w:rsid w:val="00C46507"/>
    <w:rsid w:val="00C47026"/>
    <w:rsid w:val="00C477A5"/>
    <w:rsid w:val="00C51640"/>
    <w:rsid w:val="00C54A9A"/>
    <w:rsid w:val="00C5554C"/>
    <w:rsid w:val="00C57B75"/>
    <w:rsid w:val="00C60D02"/>
    <w:rsid w:val="00C612D9"/>
    <w:rsid w:val="00C64AC6"/>
    <w:rsid w:val="00C65A09"/>
    <w:rsid w:val="00C66B53"/>
    <w:rsid w:val="00C72848"/>
    <w:rsid w:val="00C73B82"/>
    <w:rsid w:val="00C774D3"/>
    <w:rsid w:val="00C8195A"/>
    <w:rsid w:val="00C82E72"/>
    <w:rsid w:val="00C851F9"/>
    <w:rsid w:val="00C85FF6"/>
    <w:rsid w:val="00C875FE"/>
    <w:rsid w:val="00C9166C"/>
    <w:rsid w:val="00C92F50"/>
    <w:rsid w:val="00C933D0"/>
    <w:rsid w:val="00C94853"/>
    <w:rsid w:val="00C96672"/>
    <w:rsid w:val="00CA4BBE"/>
    <w:rsid w:val="00CA4D38"/>
    <w:rsid w:val="00CA6961"/>
    <w:rsid w:val="00CA6DB4"/>
    <w:rsid w:val="00CB315D"/>
    <w:rsid w:val="00CB3458"/>
    <w:rsid w:val="00CB3705"/>
    <w:rsid w:val="00CB4083"/>
    <w:rsid w:val="00CB51E6"/>
    <w:rsid w:val="00CB544D"/>
    <w:rsid w:val="00CB5DDE"/>
    <w:rsid w:val="00CB647F"/>
    <w:rsid w:val="00CB655B"/>
    <w:rsid w:val="00CB6B9D"/>
    <w:rsid w:val="00CB6C6C"/>
    <w:rsid w:val="00CC1516"/>
    <w:rsid w:val="00CC1DCA"/>
    <w:rsid w:val="00CC27DF"/>
    <w:rsid w:val="00CC2F22"/>
    <w:rsid w:val="00CC7AE7"/>
    <w:rsid w:val="00CD08BA"/>
    <w:rsid w:val="00CD1B25"/>
    <w:rsid w:val="00CD32BA"/>
    <w:rsid w:val="00CD3DB0"/>
    <w:rsid w:val="00CD5F36"/>
    <w:rsid w:val="00CD7AEA"/>
    <w:rsid w:val="00CE16E4"/>
    <w:rsid w:val="00CF21E0"/>
    <w:rsid w:val="00CF2F6C"/>
    <w:rsid w:val="00CF319A"/>
    <w:rsid w:val="00CF4615"/>
    <w:rsid w:val="00CF4D03"/>
    <w:rsid w:val="00CF5707"/>
    <w:rsid w:val="00D01487"/>
    <w:rsid w:val="00D02A50"/>
    <w:rsid w:val="00D02C1F"/>
    <w:rsid w:val="00D03320"/>
    <w:rsid w:val="00D05A00"/>
    <w:rsid w:val="00D07FD8"/>
    <w:rsid w:val="00D11EC8"/>
    <w:rsid w:val="00D12AAB"/>
    <w:rsid w:val="00D13688"/>
    <w:rsid w:val="00D144BC"/>
    <w:rsid w:val="00D14BF5"/>
    <w:rsid w:val="00D14F70"/>
    <w:rsid w:val="00D158D3"/>
    <w:rsid w:val="00D17B9E"/>
    <w:rsid w:val="00D2105E"/>
    <w:rsid w:val="00D233E6"/>
    <w:rsid w:val="00D23BAA"/>
    <w:rsid w:val="00D24D62"/>
    <w:rsid w:val="00D255B9"/>
    <w:rsid w:val="00D25CCA"/>
    <w:rsid w:val="00D27FA0"/>
    <w:rsid w:val="00D30168"/>
    <w:rsid w:val="00D308CC"/>
    <w:rsid w:val="00D30F97"/>
    <w:rsid w:val="00D3302C"/>
    <w:rsid w:val="00D33266"/>
    <w:rsid w:val="00D3338B"/>
    <w:rsid w:val="00D36087"/>
    <w:rsid w:val="00D36906"/>
    <w:rsid w:val="00D37BB9"/>
    <w:rsid w:val="00D41988"/>
    <w:rsid w:val="00D41DD4"/>
    <w:rsid w:val="00D45BF7"/>
    <w:rsid w:val="00D4617D"/>
    <w:rsid w:val="00D516DB"/>
    <w:rsid w:val="00D539B0"/>
    <w:rsid w:val="00D55F0B"/>
    <w:rsid w:val="00D5638C"/>
    <w:rsid w:val="00D56A7A"/>
    <w:rsid w:val="00D574E1"/>
    <w:rsid w:val="00D602C2"/>
    <w:rsid w:val="00D61AC3"/>
    <w:rsid w:val="00D63074"/>
    <w:rsid w:val="00D64005"/>
    <w:rsid w:val="00D65B7E"/>
    <w:rsid w:val="00D65F4B"/>
    <w:rsid w:val="00D6665C"/>
    <w:rsid w:val="00D66A35"/>
    <w:rsid w:val="00D70B4D"/>
    <w:rsid w:val="00D71A81"/>
    <w:rsid w:val="00D71F65"/>
    <w:rsid w:val="00D737B1"/>
    <w:rsid w:val="00D75B2D"/>
    <w:rsid w:val="00D76C61"/>
    <w:rsid w:val="00D77340"/>
    <w:rsid w:val="00D8035F"/>
    <w:rsid w:val="00D80364"/>
    <w:rsid w:val="00D81888"/>
    <w:rsid w:val="00D81909"/>
    <w:rsid w:val="00D83B63"/>
    <w:rsid w:val="00D847CE"/>
    <w:rsid w:val="00D86CCA"/>
    <w:rsid w:val="00D9019D"/>
    <w:rsid w:val="00D903F1"/>
    <w:rsid w:val="00D90727"/>
    <w:rsid w:val="00D91EDE"/>
    <w:rsid w:val="00D921D4"/>
    <w:rsid w:val="00D95AD5"/>
    <w:rsid w:val="00D96379"/>
    <w:rsid w:val="00DA029D"/>
    <w:rsid w:val="00DA0B45"/>
    <w:rsid w:val="00DA18B3"/>
    <w:rsid w:val="00DA417D"/>
    <w:rsid w:val="00DA7DEE"/>
    <w:rsid w:val="00DA7EAA"/>
    <w:rsid w:val="00DB01FA"/>
    <w:rsid w:val="00DB2018"/>
    <w:rsid w:val="00DB41EE"/>
    <w:rsid w:val="00DB4517"/>
    <w:rsid w:val="00DB760C"/>
    <w:rsid w:val="00DB79CC"/>
    <w:rsid w:val="00DC1DDF"/>
    <w:rsid w:val="00DC268B"/>
    <w:rsid w:val="00DC68FC"/>
    <w:rsid w:val="00DC7B99"/>
    <w:rsid w:val="00DC7C20"/>
    <w:rsid w:val="00DD046F"/>
    <w:rsid w:val="00DD4758"/>
    <w:rsid w:val="00DD4EF9"/>
    <w:rsid w:val="00DD6509"/>
    <w:rsid w:val="00DD7373"/>
    <w:rsid w:val="00DE262F"/>
    <w:rsid w:val="00DE2B54"/>
    <w:rsid w:val="00DE3074"/>
    <w:rsid w:val="00DE524A"/>
    <w:rsid w:val="00DE65CA"/>
    <w:rsid w:val="00DE6EDA"/>
    <w:rsid w:val="00DF01A1"/>
    <w:rsid w:val="00DF0B27"/>
    <w:rsid w:val="00DF0BC3"/>
    <w:rsid w:val="00DF12A7"/>
    <w:rsid w:val="00DF3A71"/>
    <w:rsid w:val="00DF3EB2"/>
    <w:rsid w:val="00DF6540"/>
    <w:rsid w:val="00DF69CB"/>
    <w:rsid w:val="00DF79BD"/>
    <w:rsid w:val="00E01AB8"/>
    <w:rsid w:val="00E0210D"/>
    <w:rsid w:val="00E0551B"/>
    <w:rsid w:val="00E05F3C"/>
    <w:rsid w:val="00E073D0"/>
    <w:rsid w:val="00E07D18"/>
    <w:rsid w:val="00E10334"/>
    <w:rsid w:val="00E11009"/>
    <w:rsid w:val="00E11735"/>
    <w:rsid w:val="00E12918"/>
    <w:rsid w:val="00E14E6D"/>
    <w:rsid w:val="00E150D7"/>
    <w:rsid w:val="00E168E2"/>
    <w:rsid w:val="00E2004C"/>
    <w:rsid w:val="00E206F6"/>
    <w:rsid w:val="00E20E03"/>
    <w:rsid w:val="00E23379"/>
    <w:rsid w:val="00E2432C"/>
    <w:rsid w:val="00E27CBF"/>
    <w:rsid w:val="00E342A7"/>
    <w:rsid w:val="00E36192"/>
    <w:rsid w:val="00E408B2"/>
    <w:rsid w:val="00E43026"/>
    <w:rsid w:val="00E50D66"/>
    <w:rsid w:val="00E51702"/>
    <w:rsid w:val="00E5296F"/>
    <w:rsid w:val="00E52A87"/>
    <w:rsid w:val="00E54B27"/>
    <w:rsid w:val="00E5641E"/>
    <w:rsid w:val="00E60058"/>
    <w:rsid w:val="00E61578"/>
    <w:rsid w:val="00E62152"/>
    <w:rsid w:val="00E627DF"/>
    <w:rsid w:val="00E62F34"/>
    <w:rsid w:val="00E6452F"/>
    <w:rsid w:val="00E73EC4"/>
    <w:rsid w:val="00E7401D"/>
    <w:rsid w:val="00E742D9"/>
    <w:rsid w:val="00E742FC"/>
    <w:rsid w:val="00E75461"/>
    <w:rsid w:val="00E766D9"/>
    <w:rsid w:val="00E76E9F"/>
    <w:rsid w:val="00E80F45"/>
    <w:rsid w:val="00E8136C"/>
    <w:rsid w:val="00E82E83"/>
    <w:rsid w:val="00E83DD1"/>
    <w:rsid w:val="00E8577A"/>
    <w:rsid w:val="00E90DA4"/>
    <w:rsid w:val="00E9307C"/>
    <w:rsid w:val="00E935EA"/>
    <w:rsid w:val="00E9456A"/>
    <w:rsid w:val="00E96BF3"/>
    <w:rsid w:val="00E97569"/>
    <w:rsid w:val="00EA085B"/>
    <w:rsid w:val="00EA0FE9"/>
    <w:rsid w:val="00EA2747"/>
    <w:rsid w:val="00EA3725"/>
    <w:rsid w:val="00EA4DC9"/>
    <w:rsid w:val="00EA53BD"/>
    <w:rsid w:val="00EA6202"/>
    <w:rsid w:val="00EA649C"/>
    <w:rsid w:val="00EA75FA"/>
    <w:rsid w:val="00EB09B9"/>
    <w:rsid w:val="00EB0CA2"/>
    <w:rsid w:val="00EB1D31"/>
    <w:rsid w:val="00EB37CA"/>
    <w:rsid w:val="00EB4203"/>
    <w:rsid w:val="00EB56F8"/>
    <w:rsid w:val="00EB6265"/>
    <w:rsid w:val="00EB73F0"/>
    <w:rsid w:val="00EC2640"/>
    <w:rsid w:val="00EC49B4"/>
    <w:rsid w:val="00EC4C4E"/>
    <w:rsid w:val="00EC5991"/>
    <w:rsid w:val="00EC6BB7"/>
    <w:rsid w:val="00ED08B1"/>
    <w:rsid w:val="00ED0A5F"/>
    <w:rsid w:val="00ED1811"/>
    <w:rsid w:val="00ED20C8"/>
    <w:rsid w:val="00ED46B4"/>
    <w:rsid w:val="00ED573E"/>
    <w:rsid w:val="00EE057E"/>
    <w:rsid w:val="00EE0A4F"/>
    <w:rsid w:val="00EE0E53"/>
    <w:rsid w:val="00EE1E81"/>
    <w:rsid w:val="00EE1FB3"/>
    <w:rsid w:val="00EE500A"/>
    <w:rsid w:val="00EE6356"/>
    <w:rsid w:val="00EF026C"/>
    <w:rsid w:val="00EF10B2"/>
    <w:rsid w:val="00EF48A2"/>
    <w:rsid w:val="00EF6647"/>
    <w:rsid w:val="00EF7166"/>
    <w:rsid w:val="00F00E0A"/>
    <w:rsid w:val="00F01134"/>
    <w:rsid w:val="00F01AF3"/>
    <w:rsid w:val="00F04C79"/>
    <w:rsid w:val="00F06C87"/>
    <w:rsid w:val="00F07051"/>
    <w:rsid w:val="00F10DC2"/>
    <w:rsid w:val="00F122CA"/>
    <w:rsid w:val="00F12582"/>
    <w:rsid w:val="00F13F6B"/>
    <w:rsid w:val="00F15E76"/>
    <w:rsid w:val="00F160A2"/>
    <w:rsid w:val="00F1729A"/>
    <w:rsid w:val="00F2168A"/>
    <w:rsid w:val="00F22CA0"/>
    <w:rsid w:val="00F23B95"/>
    <w:rsid w:val="00F25759"/>
    <w:rsid w:val="00F263D2"/>
    <w:rsid w:val="00F30460"/>
    <w:rsid w:val="00F327EA"/>
    <w:rsid w:val="00F32847"/>
    <w:rsid w:val="00F32F43"/>
    <w:rsid w:val="00F33616"/>
    <w:rsid w:val="00F372F9"/>
    <w:rsid w:val="00F3732A"/>
    <w:rsid w:val="00F37613"/>
    <w:rsid w:val="00F41291"/>
    <w:rsid w:val="00F43B9A"/>
    <w:rsid w:val="00F44414"/>
    <w:rsid w:val="00F447DF"/>
    <w:rsid w:val="00F45F92"/>
    <w:rsid w:val="00F473C2"/>
    <w:rsid w:val="00F514F1"/>
    <w:rsid w:val="00F51E14"/>
    <w:rsid w:val="00F5274E"/>
    <w:rsid w:val="00F52D54"/>
    <w:rsid w:val="00F543E1"/>
    <w:rsid w:val="00F55ECE"/>
    <w:rsid w:val="00F57A85"/>
    <w:rsid w:val="00F6115D"/>
    <w:rsid w:val="00F621F3"/>
    <w:rsid w:val="00F62200"/>
    <w:rsid w:val="00F627B2"/>
    <w:rsid w:val="00F63A09"/>
    <w:rsid w:val="00F63A5C"/>
    <w:rsid w:val="00F6456E"/>
    <w:rsid w:val="00F6511B"/>
    <w:rsid w:val="00F72288"/>
    <w:rsid w:val="00F72A8B"/>
    <w:rsid w:val="00F73856"/>
    <w:rsid w:val="00F744DE"/>
    <w:rsid w:val="00F749AF"/>
    <w:rsid w:val="00F75614"/>
    <w:rsid w:val="00F75D63"/>
    <w:rsid w:val="00F7748A"/>
    <w:rsid w:val="00F843D5"/>
    <w:rsid w:val="00F85FD3"/>
    <w:rsid w:val="00F90BDA"/>
    <w:rsid w:val="00F90CC2"/>
    <w:rsid w:val="00F90F18"/>
    <w:rsid w:val="00F9252E"/>
    <w:rsid w:val="00F94FF3"/>
    <w:rsid w:val="00F95016"/>
    <w:rsid w:val="00F96B62"/>
    <w:rsid w:val="00F96F3F"/>
    <w:rsid w:val="00FA0B6F"/>
    <w:rsid w:val="00FA4658"/>
    <w:rsid w:val="00FA6AAC"/>
    <w:rsid w:val="00FB201C"/>
    <w:rsid w:val="00FB3983"/>
    <w:rsid w:val="00FB6289"/>
    <w:rsid w:val="00FC1FA7"/>
    <w:rsid w:val="00FC2134"/>
    <w:rsid w:val="00FC2C34"/>
    <w:rsid w:val="00FC42D5"/>
    <w:rsid w:val="00FC48DC"/>
    <w:rsid w:val="00FC70FC"/>
    <w:rsid w:val="00FD0B52"/>
    <w:rsid w:val="00FD2467"/>
    <w:rsid w:val="00FD33B9"/>
    <w:rsid w:val="00FD555D"/>
    <w:rsid w:val="00FD79BC"/>
    <w:rsid w:val="00FE1FE4"/>
    <w:rsid w:val="00FF02CE"/>
    <w:rsid w:val="00FF0E09"/>
    <w:rsid w:val="00FF131A"/>
    <w:rsid w:val="00FF2B75"/>
    <w:rsid w:val="00FF32FA"/>
    <w:rsid w:val="00FF3516"/>
  </w:rsids>
  <m:mathPr>
    <m:mathFont m:val="Cambria Math"/>
    <m:brkBin m:val="repeat"/>
    <m:brkBinSub m:val="--"/>
    <m:smallFrac m:val="0"/>
    <m:dispDef/>
    <m:lMargin m:val="0"/>
    <m:rMargin m:val="0"/>
    <m:defJc m:val="left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342FEB"/>
  <w15:docId w15:val="{E2E941CD-188D-2E45-89F1-AF8A08DA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rsid w:val="00C57B75"/>
  </w:style>
  <w:style w:type="paragraph" w:styleId="10">
    <w:name w:val="heading 1"/>
    <w:basedOn w:val="a4"/>
    <w:next w:val="a4"/>
    <w:link w:val="11"/>
    <w:uiPriority w:val="9"/>
    <w:rsid w:val="00804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4"/>
    <w:next w:val="a4"/>
    <w:link w:val="22"/>
    <w:uiPriority w:val="9"/>
    <w:semiHidden/>
    <w:unhideWhenUsed/>
    <w:rsid w:val="008F3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344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3">
    <w:name w:val="Заголовок 3 уровня"/>
    <w:basedOn w:val="a8"/>
    <w:next w:val="a8"/>
    <w:link w:val="32"/>
    <w:qFormat/>
    <w:rsid w:val="00863010"/>
    <w:pPr>
      <w:keepNext/>
      <w:numPr>
        <w:ilvl w:val="2"/>
        <w:numId w:val="2"/>
      </w:numPr>
      <w:tabs>
        <w:tab w:val="left" w:pos="5529"/>
      </w:tabs>
      <w:suppressAutoHyphens/>
      <w:spacing w:before="140" w:after="140"/>
      <w:jc w:val="center"/>
      <w:outlineLvl w:val="2"/>
    </w:pPr>
    <w:rPr>
      <w:sz w:val="32"/>
      <w:lang w:bidi="ru-RU"/>
    </w:rPr>
  </w:style>
  <w:style w:type="character" w:customStyle="1" w:styleId="32">
    <w:name w:val="Заголовок 3 уровня Знак"/>
    <w:basedOn w:val="a5"/>
    <w:link w:val="3"/>
    <w:rsid w:val="00863010"/>
    <w:rPr>
      <w:rFonts w:ascii="Times New Roman" w:hAnsi="Times New Roman"/>
      <w:sz w:val="32"/>
      <w:lang w:bidi="ru-RU"/>
    </w:rPr>
  </w:style>
  <w:style w:type="paragraph" w:customStyle="1" w:styleId="2">
    <w:name w:val="Заголовок 2 уровня"/>
    <w:basedOn w:val="a8"/>
    <w:next w:val="a8"/>
    <w:link w:val="23"/>
    <w:qFormat/>
    <w:rsid w:val="00213DD6"/>
    <w:pPr>
      <w:keepNext/>
      <w:numPr>
        <w:ilvl w:val="1"/>
        <w:numId w:val="1"/>
      </w:numPr>
      <w:tabs>
        <w:tab w:val="left" w:pos="5529"/>
      </w:tabs>
      <w:suppressAutoHyphens/>
      <w:spacing w:before="280" w:after="280"/>
      <w:jc w:val="center"/>
      <w:outlineLvl w:val="1"/>
    </w:pPr>
    <w:rPr>
      <w:b/>
      <w:sz w:val="36"/>
      <w:lang w:eastAsia="ru-RU"/>
    </w:rPr>
  </w:style>
  <w:style w:type="character" w:customStyle="1" w:styleId="23">
    <w:name w:val="Заголовок 2 уровня Знак"/>
    <w:basedOn w:val="a5"/>
    <w:link w:val="2"/>
    <w:rsid w:val="000266E2"/>
    <w:rPr>
      <w:rFonts w:ascii="Times New Roman" w:hAnsi="Times New Roman"/>
      <w:b/>
      <w:sz w:val="36"/>
      <w:lang w:eastAsia="ru-RU"/>
    </w:rPr>
  </w:style>
  <w:style w:type="paragraph" w:customStyle="1" w:styleId="a9">
    <w:name w:val="Заголовок без номера"/>
    <w:basedOn w:val="a8"/>
    <w:next w:val="a8"/>
    <w:link w:val="aa"/>
    <w:qFormat/>
    <w:rsid w:val="006431AE"/>
    <w:pPr>
      <w:keepNext/>
      <w:pageBreakBefore/>
      <w:suppressAutoHyphens/>
      <w:spacing w:after="170"/>
      <w:jc w:val="center"/>
      <w:outlineLvl w:val="0"/>
    </w:pPr>
    <w:rPr>
      <w:b/>
      <w:sz w:val="40"/>
    </w:rPr>
  </w:style>
  <w:style w:type="character" w:customStyle="1" w:styleId="aa">
    <w:name w:val="Заголовок без номера Знак"/>
    <w:basedOn w:val="a5"/>
    <w:link w:val="a9"/>
    <w:rsid w:val="000266E2"/>
    <w:rPr>
      <w:rFonts w:ascii="Times New Roman" w:hAnsi="Times New Roman"/>
      <w:b/>
      <w:sz w:val="40"/>
    </w:rPr>
  </w:style>
  <w:style w:type="paragraph" w:customStyle="1" w:styleId="a8">
    <w:name w:val="Основной текст по ГОСТу"/>
    <w:basedOn w:val="a4"/>
    <w:link w:val="ab"/>
    <w:qFormat/>
    <w:rsid w:val="00620257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b">
    <w:name w:val="Основной текст по ГОСТу Знак"/>
    <w:basedOn w:val="a5"/>
    <w:link w:val="a8"/>
    <w:rsid w:val="00620257"/>
    <w:rPr>
      <w:rFonts w:ascii="Times New Roman" w:hAnsi="Times New Roman"/>
      <w:sz w:val="28"/>
    </w:rPr>
  </w:style>
  <w:style w:type="paragraph" w:customStyle="1" w:styleId="a2">
    <w:name w:val="Список перечисления"/>
    <w:basedOn w:val="a8"/>
    <w:link w:val="ac"/>
    <w:qFormat/>
    <w:rsid w:val="00863010"/>
    <w:pPr>
      <w:numPr>
        <w:numId w:val="3"/>
      </w:numPr>
    </w:pPr>
    <w:rPr>
      <w:lang w:eastAsia="ru-RU"/>
    </w:rPr>
  </w:style>
  <w:style w:type="character" w:customStyle="1" w:styleId="ac">
    <w:name w:val="Список перечисления Знак"/>
    <w:basedOn w:val="ab"/>
    <w:link w:val="a2"/>
    <w:rsid w:val="00863010"/>
    <w:rPr>
      <w:rFonts w:ascii="Times New Roman" w:hAnsi="Times New Roman"/>
      <w:sz w:val="28"/>
      <w:lang w:eastAsia="ru-RU"/>
    </w:rPr>
  </w:style>
  <w:style w:type="paragraph" w:customStyle="1" w:styleId="ad">
    <w:name w:val="Табличное нумирование"/>
    <w:basedOn w:val="a8"/>
    <w:link w:val="ae"/>
    <w:autoRedefine/>
    <w:rsid w:val="003A1FAA"/>
    <w:pPr>
      <w:tabs>
        <w:tab w:val="num" w:pos="720"/>
      </w:tabs>
      <w:ind w:left="720" w:hanging="720"/>
      <w:jc w:val="right"/>
    </w:pPr>
  </w:style>
  <w:style w:type="character" w:customStyle="1" w:styleId="ae">
    <w:name w:val="Табличное нумирование Знак"/>
    <w:basedOn w:val="ab"/>
    <w:link w:val="ad"/>
    <w:rsid w:val="003A1FAA"/>
    <w:rPr>
      <w:rFonts w:ascii="Times New Roman" w:hAnsi="Times New Roman"/>
      <w:sz w:val="28"/>
    </w:rPr>
  </w:style>
  <w:style w:type="paragraph" w:styleId="af">
    <w:name w:val="footer"/>
    <w:basedOn w:val="a4"/>
    <w:link w:val="af0"/>
    <w:uiPriority w:val="99"/>
    <w:unhideWhenUsed/>
    <w:rsid w:val="001C34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5"/>
    <w:link w:val="af"/>
    <w:uiPriority w:val="99"/>
    <w:rsid w:val="001C3470"/>
  </w:style>
  <w:style w:type="paragraph" w:styleId="24">
    <w:name w:val="toc 2"/>
    <w:basedOn w:val="a4"/>
    <w:next w:val="a4"/>
    <w:autoRedefine/>
    <w:uiPriority w:val="39"/>
    <w:unhideWhenUsed/>
    <w:rsid w:val="006A5BAC"/>
    <w:pPr>
      <w:tabs>
        <w:tab w:val="right" w:leader="dot" w:pos="10205"/>
      </w:tabs>
      <w:spacing w:after="0" w:line="360" w:lineRule="auto"/>
      <w:ind w:left="220" w:firstLine="720"/>
    </w:pPr>
  </w:style>
  <w:style w:type="paragraph" w:styleId="12">
    <w:name w:val="toc 1"/>
    <w:basedOn w:val="a4"/>
    <w:next w:val="a4"/>
    <w:link w:val="13"/>
    <w:autoRedefine/>
    <w:uiPriority w:val="39"/>
    <w:unhideWhenUsed/>
    <w:rsid w:val="00D903F1"/>
    <w:pPr>
      <w:tabs>
        <w:tab w:val="right" w:leader="dot" w:pos="10205"/>
      </w:tabs>
      <w:spacing w:after="0" w:line="360" w:lineRule="auto"/>
      <w:ind w:firstLine="720"/>
    </w:pPr>
  </w:style>
  <w:style w:type="paragraph" w:styleId="33">
    <w:name w:val="toc 3"/>
    <w:basedOn w:val="a4"/>
    <w:next w:val="a4"/>
    <w:autoRedefine/>
    <w:uiPriority w:val="39"/>
    <w:unhideWhenUsed/>
    <w:rsid w:val="00572795"/>
    <w:pPr>
      <w:tabs>
        <w:tab w:val="right" w:leader="dot" w:pos="10195"/>
      </w:tabs>
      <w:spacing w:after="100" w:line="360" w:lineRule="auto"/>
      <w:ind w:left="442" w:firstLine="720"/>
    </w:pPr>
  </w:style>
  <w:style w:type="character" w:styleId="af1">
    <w:name w:val="Hyperlink"/>
    <w:basedOn w:val="a5"/>
    <w:uiPriority w:val="99"/>
    <w:unhideWhenUsed/>
    <w:rsid w:val="001C3470"/>
    <w:rPr>
      <w:color w:val="0000FF" w:themeColor="hyperlink"/>
      <w:u w:val="single"/>
    </w:rPr>
  </w:style>
  <w:style w:type="paragraph" w:customStyle="1" w:styleId="af2">
    <w:name w:val="Оглавление"/>
    <w:basedOn w:val="12"/>
    <w:link w:val="af3"/>
    <w:qFormat/>
    <w:rsid w:val="00DE524A"/>
    <w:pPr>
      <w:tabs>
        <w:tab w:val="clear" w:pos="10205"/>
        <w:tab w:val="right" w:leader="dot" w:pos="10195"/>
      </w:tabs>
      <w:ind w:left="720" w:firstLine="0"/>
      <w:jc w:val="both"/>
    </w:pPr>
    <w:rPr>
      <w:rFonts w:ascii="Times New Roman" w:hAnsi="Times New Roman"/>
      <w:sz w:val="28"/>
    </w:rPr>
  </w:style>
  <w:style w:type="character" w:customStyle="1" w:styleId="13">
    <w:name w:val="Оглавление 1 Знак"/>
    <w:basedOn w:val="a5"/>
    <w:link w:val="12"/>
    <w:uiPriority w:val="39"/>
    <w:rsid w:val="00D903F1"/>
  </w:style>
  <w:style w:type="character" w:customStyle="1" w:styleId="af3">
    <w:name w:val="Оглавление Знак"/>
    <w:basedOn w:val="13"/>
    <w:link w:val="af2"/>
    <w:rsid w:val="00DE524A"/>
    <w:rPr>
      <w:rFonts w:ascii="Times New Roman" w:hAnsi="Times New Roman"/>
      <w:sz w:val="28"/>
    </w:rPr>
  </w:style>
  <w:style w:type="character" w:styleId="af4">
    <w:name w:val="Placeholder Text"/>
    <w:basedOn w:val="a5"/>
    <w:uiPriority w:val="99"/>
    <w:semiHidden/>
    <w:rsid w:val="001C3470"/>
    <w:rPr>
      <w:color w:val="808080"/>
    </w:rPr>
  </w:style>
  <w:style w:type="paragraph" w:customStyle="1" w:styleId="af5">
    <w:name w:val="Табличная нумерация"/>
    <w:basedOn w:val="a8"/>
    <w:next w:val="af6"/>
    <w:link w:val="af7"/>
    <w:qFormat/>
    <w:rsid w:val="003E4C3C"/>
    <w:pPr>
      <w:keepNext/>
      <w:suppressAutoHyphens/>
      <w:spacing w:before="280"/>
      <w:ind w:firstLine="0"/>
      <w:contextualSpacing/>
      <w:jc w:val="right"/>
    </w:pPr>
  </w:style>
  <w:style w:type="table" w:styleId="af8">
    <w:name w:val="Table Grid"/>
    <w:basedOn w:val="a6"/>
    <w:uiPriority w:val="59"/>
    <w:rsid w:val="00F9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7">
    <w:name w:val="Табличная нумерация Знак"/>
    <w:basedOn w:val="ab"/>
    <w:link w:val="af5"/>
    <w:rsid w:val="003E4C3C"/>
    <w:rPr>
      <w:rFonts w:ascii="Times New Roman" w:hAnsi="Times New Roman"/>
      <w:sz w:val="28"/>
    </w:rPr>
  </w:style>
  <w:style w:type="paragraph" w:customStyle="1" w:styleId="a1">
    <w:name w:val="Табличная нумерация (текст)"/>
    <w:basedOn w:val="af5"/>
    <w:link w:val="af9"/>
    <w:rsid w:val="00F90CC2"/>
    <w:pPr>
      <w:numPr>
        <w:numId w:val="4"/>
      </w:numPr>
      <w:ind w:left="357" w:hanging="357"/>
    </w:pPr>
  </w:style>
  <w:style w:type="character" w:customStyle="1" w:styleId="af9">
    <w:name w:val="Табличная нумерация (текст) Знак"/>
    <w:basedOn w:val="af7"/>
    <w:link w:val="a1"/>
    <w:rsid w:val="00F90CC2"/>
    <w:rPr>
      <w:rFonts w:ascii="Times New Roman" w:hAnsi="Times New Roman"/>
      <w:sz w:val="28"/>
    </w:rPr>
  </w:style>
  <w:style w:type="paragraph" w:customStyle="1" w:styleId="afa">
    <w:name w:val="Рисуночная нумерация"/>
    <w:basedOn w:val="a8"/>
    <w:next w:val="a8"/>
    <w:link w:val="afb"/>
    <w:qFormat/>
    <w:rsid w:val="009D6988"/>
    <w:pPr>
      <w:suppressAutoHyphens/>
      <w:spacing w:after="280"/>
      <w:ind w:left="720" w:firstLine="0"/>
      <w:jc w:val="center"/>
      <w:textboxTightWrap w:val="allLines"/>
    </w:pPr>
  </w:style>
  <w:style w:type="character" w:customStyle="1" w:styleId="afb">
    <w:name w:val="Рисуночная нумерация Знак"/>
    <w:basedOn w:val="ac"/>
    <w:link w:val="afa"/>
    <w:rsid w:val="004C0939"/>
    <w:rPr>
      <w:rFonts w:ascii="Times New Roman" w:hAnsi="Times New Roman"/>
      <w:sz w:val="28"/>
      <w:lang w:val="en-US" w:eastAsia="ru-RU"/>
    </w:rPr>
  </w:style>
  <w:style w:type="paragraph" w:customStyle="1" w:styleId="a">
    <w:name w:val="Формульная нумерация"/>
    <w:basedOn w:val="a8"/>
    <w:link w:val="afc"/>
    <w:qFormat/>
    <w:rsid w:val="00FD2467"/>
    <w:pPr>
      <w:widowControl w:val="0"/>
      <w:numPr>
        <w:numId w:val="5"/>
      </w:numPr>
      <w:jc w:val="center"/>
    </w:pPr>
  </w:style>
  <w:style w:type="paragraph" w:styleId="afd">
    <w:name w:val="header"/>
    <w:basedOn w:val="a4"/>
    <w:link w:val="afe"/>
    <w:uiPriority w:val="99"/>
    <w:unhideWhenUsed/>
    <w:rsid w:val="00203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Формульная нумерация Знак"/>
    <w:basedOn w:val="ab"/>
    <w:link w:val="a"/>
    <w:rsid w:val="00FD2467"/>
    <w:rPr>
      <w:rFonts w:ascii="Times New Roman" w:hAnsi="Times New Roman"/>
      <w:sz w:val="28"/>
    </w:rPr>
  </w:style>
  <w:style w:type="character" w:customStyle="1" w:styleId="afe">
    <w:name w:val="Верхний колонтитул Знак"/>
    <w:basedOn w:val="a5"/>
    <w:link w:val="afd"/>
    <w:uiPriority w:val="99"/>
    <w:rsid w:val="002033F1"/>
  </w:style>
  <w:style w:type="paragraph" w:styleId="aff">
    <w:name w:val="List Paragraph"/>
    <w:basedOn w:val="a4"/>
    <w:uiPriority w:val="34"/>
    <w:rsid w:val="007A3ACF"/>
    <w:pPr>
      <w:ind w:left="720"/>
      <w:contextualSpacing/>
    </w:pPr>
  </w:style>
  <w:style w:type="paragraph" w:customStyle="1" w:styleId="a0">
    <w:name w:val="Нумированный список"/>
    <w:basedOn w:val="a8"/>
    <w:link w:val="aff0"/>
    <w:qFormat/>
    <w:rsid w:val="00053609"/>
    <w:pPr>
      <w:numPr>
        <w:numId w:val="6"/>
      </w:numPr>
    </w:pPr>
  </w:style>
  <w:style w:type="character" w:customStyle="1" w:styleId="aff0">
    <w:name w:val="Нумированный список Знак"/>
    <w:basedOn w:val="ab"/>
    <w:link w:val="a0"/>
    <w:rsid w:val="00053609"/>
    <w:rPr>
      <w:rFonts w:ascii="Times New Roman" w:hAnsi="Times New Roman"/>
      <w:sz w:val="28"/>
    </w:rPr>
  </w:style>
  <w:style w:type="paragraph" w:styleId="aff1">
    <w:name w:val="Normal (Web)"/>
    <w:basedOn w:val="a4"/>
    <w:uiPriority w:val="99"/>
    <w:semiHidden/>
    <w:unhideWhenUsed/>
    <w:rsid w:val="00432393"/>
    <w:pPr>
      <w:spacing w:before="100" w:beforeAutospacing="1" w:after="100" w:afterAutospacing="1" w:line="240" w:lineRule="auto"/>
      <w:ind w:firstLine="225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w">
    <w:name w:val="w"/>
    <w:basedOn w:val="a5"/>
    <w:rsid w:val="0099420D"/>
  </w:style>
  <w:style w:type="paragraph" w:customStyle="1" w:styleId="20">
    <w:name w:val="Список перечисления (2 уровень)"/>
    <w:basedOn w:val="a2"/>
    <w:link w:val="25"/>
    <w:rsid w:val="001A3FE2"/>
    <w:pPr>
      <w:numPr>
        <w:ilvl w:val="1"/>
      </w:numPr>
    </w:pPr>
  </w:style>
  <w:style w:type="character" w:customStyle="1" w:styleId="25">
    <w:name w:val="Список перечисления (2 уровень) Знак"/>
    <w:basedOn w:val="ac"/>
    <w:link w:val="20"/>
    <w:rsid w:val="001A3FE2"/>
    <w:rPr>
      <w:rFonts w:ascii="Times New Roman" w:hAnsi="Times New Roman"/>
      <w:sz w:val="28"/>
      <w:lang w:val="en-US" w:eastAsia="ru-RU"/>
    </w:rPr>
  </w:style>
  <w:style w:type="character" w:styleId="aff2">
    <w:name w:val="annotation reference"/>
    <w:basedOn w:val="a5"/>
    <w:uiPriority w:val="99"/>
    <w:semiHidden/>
    <w:unhideWhenUsed/>
    <w:rsid w:val="004F1752"/>
    <w:rPr>
      <w:sz w:val="16"/>
      <w:szCs w:val="16"/>
    </w:rPr>
  </w:style>
  <w:style w:type="paragraph" w:styleId="aff3">
    <w:name w:val="annotation text"/>
    <w:basedOn w:val="a4"/>
    <w:link w:val="aff4"/>
    <w:uiPriority w:val="99"/>
    <w:semiHidden/>
    <w:unhideWhenUsed/>
    <w:rsid w:val="004F1752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5"/>
    <w:link w:val="aff3"/>
    <w:uiPriority w:val="99"/>
    <w:semiHidden/>
    <w:rsid w:val="004F1752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4F1752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4F1752"/>
    <w:rPr>
      <w:b/>
      <w:bCs/>
      <w:sz w:val="20"/>
      <w:szCs w:val="20"/>
    </w:rPr>
  </w:style>
  <w:style w:type="paragraph" w:styleId="aff7">
    <w:name w:val="Balloon Text"/>
    <w:basedOn w:val="a4"/>
    <w:link w:val="aff8"/>
    <w:uiPriority w:val="99"/>
    <w:semiHidden/>
    <w:unhideWhenUsed/>
    <w:rsid w:val="004F1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5"/>
    <w:link w:val="aff7"/>
    <w:uiPriority w:val="99"/>
    <w:semiHidden/>
    <w:rsid w:val="004F1752"/>
    <w:rPr>
      <w:rFonts w:ascii="Segoe UI" w:hAnsi="Segoe UI" w:cs="Segoe UI"/>
      <w:sz w:val="18"/>
      <w:szCs w:val="18"/>
    </w:rPr>
  </w:style>
  <w:style w:type="paragraph" w:styleId="aff9">
    <w:name w:val="caption"/>
    <w:aliases w:val="Нумерация в тексте"/>
    <w:basedOn w:val="a8"/>
    <w:next w:val="a8"/>
    <w:uiPriority w:val="35"/>
    <w:unhideWhenUsed/>
    <w:rsid w:val="00AF3A83"/>
    <w:rPr>
      <w:iCs/>
      <w:szCs w:val="18"/>
    </w:rPr>
  </w:style>
  <w:style w:type="paragraph" w:customStyle="1" w:styleId="affa">
    <w:name w:val="ГОСТ (основной текст)"/>
    <w:basedOn w:val="a4"/>
    <w:link w:val="affb"/>
    <w:rsid w:val="00871A07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ffb">
    <w:name w:val="ГОСТ (основной текст) Знак"/>
    <w:basedOn w:val="a5"/>
    <w:link w:val="affa"/>
    <w:rsid w:val="00871A07"/>
    <w:rPr>
      <w:rFonts w:ascii="Times New Roman" w:hAnsi="Times New Roman"/>
      <w:sz w:val="28"/>
    </w:rPr>
  </w:style>
  <w:style w:type="paragraph" w:customStyle="1" w:styleId="affc">
    <w:name w:val="Приложение"/>
    <w:basedOn w:val="a8"/>
    <w:next w:val="a8"/>
    <w:link w:val="affd"/>
    <w:qFormat/>
    <w:rsid w:val="00720BBE"/>
    <w:pPr>
      <w:keepNext/>
      <w:pageBreakBefore/>
      <w:ind w:firstLine="0"/>
      <w:jc w:val="right"/>
      <w:outlineLvl w:val="0"/>
    </w:pPr>
    <w:rPr>
      <w:b/>
    </w:rPr>
  </w:style>
  <w:style w:type="character" w:customStyle="1" w:styleId="11">
    <w:name w:val="Заголовок 1 Знак"/>
    <w:basedOn w:val="a5"/>
    <w:link w:val="10"/>
    <w:uiPriority w:val="9"/>
    <w:rsid w:val="008043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ffd">
    <w:name w:val="Приложение Знак"/>
    <w:basedOn w:val="ab"/>
    <w:link w:val="affc"/>
    <w:rsid w:val="00277F9E"/>
    <w:rPr>
      <w:rFonts w:ascii="Times New Roman" w:hAnsi="Times New Roman"/>
      <w:b/>
      <w:sz w:val="28"/>
    </w:rPr>
  </w:style>
  <w:style w:type="paragraph" w:styleId="affe">
    <w:name w:val="TOC Heading"/>
    <w:basedOn w:val="10"/>
    <w:next w:val="a4"/>
    <w:uiPriority w:val="39"/>
    <w:unhideWhenUsed/>
    <w:rsid w:val="008043D9"/>
    <w:pPr>
      <w:spacing w:line="259" w:lineRule="auto"/>
      <w:outlineLvl w:val="9"/>
    </w:pPr>
    <w:rPr>
      <w:lang w:eastAsia="ru-RU"/>
    </w:rPr>
  </w:style>
  <w:style w:type="paragraph" w:customStyle="1" w:styleId="afff">
    <w:name w:val="Рисунок"/>
    <w:basedOn w:val="a8"/>
    <w:next w:val="afa"/>
    <w:link w:val="afff0"/>
    <w:qFormat/>
    <w:rsid w:val="008C3C54"/>
    <w:pPr>
      <w:keepNext/>
      <w:spacing w:before="280"/>
      <w:jc w:val="center"/>
      <w:textboxTightWrap w:val="allLines"/>
    </w:pPr>
    <w:rPr>
      <w:noProof/>
      <w:lang w:eastAsia="ru-RU"/>
    </w:rPr>
  </w:style>
  <w:style w:type="paragraph" w:customStyle="1" w:styleId="a3">
    <w:name w:val="Миниразделы"/>
    <w:basedOn w:val="a8"/>
    <w:next w:val="a8"/>
    <w:link w:val="afff1"/>
    <w:qFormat/>
    <w:rsid w:val="0023421B"/>
    <w:pPr>
      <w:keepNext/>
      <w:numPr>
        <w:numId w:val="7"/>
      </w:numPr>
      <w:spacing w:before="280" w:after="140"/>
      <w:outlineLvl w:val="1"/>
    </w:pPr>
    <w:rPr>
      <w:b/>
      <w:lang w:eastAsia="ru-RU"/>
    </w:rPr>
  </w:style>
  <w:style w:type="character" w:customStyle="1" w:styleId="afff0">
    <w:name w:val="Рисунок Знак"/>
    <w:basedOn w:val="ab"/>
    <w:link w:val="afff"/>
    <w:rsid w:val="008C3C54"/>
    <w:rPr>
      <w:rFonts w:ascii="Times New Roman" w:hAnsi="Times New Roman"/>
      <w:noProof/>
      <w:sz w:val="28"/>
      <w:lang w:eastAsia="ru-RU"/>
    </w:rPr>
  </w:style>
  <w:style w:type="character" w:customStyle="1" w:styleId="afff1">
    <w:name w:val="Миниразделы Знак"/>
    <w:basedOn w:val="ab"/>
    <w:link w:val="a3"/>
    <w:rsid w:val="0023421B"/>
    <w:rPr>
      <w:rFonts w:ascii="Times New Roman" w:hAnsi="Times New Roman"/>
      <w:b/>
      <w:sz w:val="28"/>
      <w:lang w:eastAsia="ru-RU"/>
    </w:rPr>
  </w:style>
  <w:style w:type="paragraph" w:customStyle="1" w:styleId="afff2">
    <w:name w:val="Программный код"/>
    <w:link w:val="afff3"/>
    <w:qFormat/>
    <w:rsid w:val="00863010"/>
    <w:pPr>
      <w:suppressLineNumbers/>
      <w:suppressAutoHyphens/>
      <w:spacing w:before="224" w:after="280" w:line="264" w:lineRule="auto"/>
      <w:ind w:left="720" w:hanging="720"/>
      <w:contextualSpacing/>
    </w:pPr>
    <w:rPr>
      <w:rFonts w:ascii="Courier New" w:hAnsi="Courier New"/>
      <w:sz w:val="20"/>
      <w:lang w:val="en-US" w:eastAsia="ru-RU"/>
    </w:rPr>
  </w:style>
  <w:style w:type="paragraph" w:styleId="HTML">
    <w:name w:val="HTML Preformatted"/>
    <w:basedOn w:val="a4"/>
    <w:link w:val="HTML0"/>
    <w:uiPriority w:val="99"/>
    <w:unhideWhenUsed/>
    <w:rsid w:val="00EB4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3">
    <w:name w:val="Программный код Знак"/>
    <w:basedOn w:val="ab"/>
    <w:link w:val="afff2"/>
    <w:rsid w:val="00863010"/>
    <w:rPr>
      <w:rFonts w:ascii="Courier New" w:hAnsi="Courier New"/>
      <w:sz w:val="20"/>
      <w:lang w:val="en-US"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EB420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4">
    <w:name w:val="Название документа"/>
    <w:basedOn w:val="a8"/>
    <w:link w:val="afff5"/>
    <w:qFormat/>
    <w:rsid w:val="007B596A"/>
    <w:pPr>
      <w:suppressLineNumbers/>
      <w:suppressAutoHyphens/>
      <w:ind w:left="720" w:firstLine="0"/>
      <w:jc w:val="center"/>
    </w:pPr>
    <w:rPr>
      <w:b/>
      <w:sz w:val="40"/>
    </w:rPr>
  </w:style>
  <w:style w:type="character" w:styleId="afff6">
    <w:name w:val="line number"/>
    <w:basedOn w:val="a5"/>
    <w:uiPriority w:val="99"/>
    <w:semiHidden/>
    <w:unhideWhenUsed/>
    <w:rsid w:val="007D5F42"/>
  </w:style>
  <w:style w:type="character" w:customStyle="1" w:styleId="afff5">
    <w:name w:val="Название документа Знак"/>
    <w:basedOn w:val="ab"/>
    <w:link w:val="afff4"/>
    <w:rsid w:val="007B596A"/>
    <w:rPr>
      <w:rFonts w:ascii="Times New Roman" w:hAnsi="Times New Roman"/>
      <w:b/>
      <w:sz w:val="40"/>
    </w:rPr>
  </w:style>
  <w:style w:type="paragraph" w:customStyle="1" w:styleId="afff7">
    <w:name w:val="Формула"/>
    <w:link w:val="afff8"/>
    <w:qFormat/>
    <w:rsid w:val="004C0939"/>
    <w:pPr>
      <w:tabs>
        <w:tab w:val="left" w:pos="9781"/>
      </w:tabs>
      <w:spacing w:before="280" w:after="280"/>
      <w:ind w:left="720"/>
      <w:contextualSpacing/>
    </w:pPr>
    <w:rPr>
      <w:rFonts w:ascii="Cambria Math" w:hAnsi="Cambria Math"/>
      <w:sz w:val="28"/>
      <w:lang w:val="en-US" w:eastAsia="ru-RU"/>
    </w:rPr>
  </w:style>
  <w:style w:type="character" w:customStyle="1" w:styleId="afff8">
    <w:name w:val="Формула Знак"/>
    <w:basedOn w:val="ab"/>
    <w:link w:val="afff7"/>
    <w:rsid w:val="004C0939"/>
    <w:rPr>
      <w:rFonts w:ascii="Cambria Math" w:hAnsi="Cambria Math"/>
      <w:sz w:val="28"/>
      <w:lang w:val="en-US" w:eastAsia="ru-RU"/>
    </w:rPr>
  </w:style>
  <w:style w:type="paragraph" w:styleId="afff9">
    <w:name w:val="table of figures"/>
    <w:basedOn w:val="a4"/>
    <w:next w:val="a4"/>
    <w:uiPriority w:val="99"/>
    <w:semiHidden/>
    <w:unhideWhenUsed/>
    <w:rsid w:val="0048069A"/>
    <w:pPr>
      <w:spacing w:after="0"/>
    </w:pPr>
  </w:style>
  <w:style w:type="paragraph" w:customStyle="1" w:styleId="1">
    <w:name w:val="Заголовок 1 уровня"/>
    <w:basedOn w:val="a8"/>
    <w:next w:val="a8"/>
    <w:link w:val="14"/>
    <w:qFormat/>
    <w:rsid w:val="00A0737F"/>
    <w:pPr>
      <w:keepNext/>
      <w:pageBreakBefore/>
      <w:numPr>
        <w:numId w:val="1"/>
      </w:numPr>
      <w:suppressAutoHyphens/>
      <w:spacing w:after="170"/>
      <w:jc w:val="center"/>
      <w:outlineLvl w:val="0"/>
    </w:pPr>
    <w:rPr>
      <w:b/>
      <w:sz w:val="40"/>
    </w:rPr>
  </w:style>
  <w:style w:type="character" w:customStyle="1" w:styleId="14">
    <w:name w:val="Заголовок 1 уровня Знак"/>
    <w:basedOn w:val="23"/>
    <w:link w:val="1"/>
    <w:rsid w:val="00A0737F"/>
    <w:rPr>
      <w:rFonts w:ascii="Times New Roman" w:hAnsi="Times New Roman"/>
      <w:b/>
      <w:sz w:val="40"/>
      <w:lang w:eastAsia="ru-RU"/>
    </w:rPr>
  </w:style>
  <w:style w:type="character" w:customStyle="1" w:styleId="22">
    <w:name w:val="Заголовок 2 Знак"/>
    <w:basedOn w:val="a5"/>
    <w:link w:val="21"/>
    <w:uiPriority w:val="9"/>
    <w:semiHidden/>
    <w:rsid w:val="008F36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6">
    <w:name w:val="Body Text 2"/>
    <w:basedOn w:val="a4"/>
    <w:link w:val="27"/>
    <w:rsid w:val="00DF69CB"/>
    <w:p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27">
    <w:name w:val="Основной текст 2 Знак"/>
    <w:basedOn w:val="a5"/>
    <w:link w:val="26"/>
    <w:rsid w:val="00DF69CB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344E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6">
    <w:name w:val="toc 6"/>
    <w:basedOn w:val="a4"/>
    <w:next w:val="a4"/>
    <w:autoRedefine/>
    <w:uiPriority w:val="39"/>
    <w:semiHidden/>
    <w:unhideWhenUsed/>
    <w:rsid w:val="00344EE2"/>
    <w:pPr>
      <w:spacing w:after="100"/>
      <w:ind w:left="1100"/>
    </w:pPr>
  </w:style>
  <w:style w:type="character" w:styleId="afffa">
    <w:name w:val="Unresolved Mention"/>
    <w:basedOn w:val="a5"/>
    <w:uiPriority w:val="99"/>
    <w:semiHidden/>
    <w:unhideWhenUsed/>
    <w:rsid w:val="00186B4F"/>
    <w:rPr>
      <w:color w:val="808080"/>
      <w:shd w:val="clear" w:color="auto" w:fill="E6E6E6"/>
    </w:rPr>
  </w:style>
  <w:style w:type="paragraph" w:customStyle="1" w:styleId="af6">
    <w:name w:val="Послетабличный основной"/>
    <w:basedOn w:val="a8"/>
    <w:next w:val="a8"/>
    <w:link w:val="afffb"/>
    <w:qFormat/>
    <w:rsid w:val="00413A0A"/>
    <w:pPr>
      <w:spacing w:before="280"/>
      <w:jc w:val="center"/>
    </w:pPr>
  </w:style>
  <w:style w:type="character" w:customStyle="1" w:styleId="afffb">
    <w:name w:val="Послетабличный основной Знак"/>
    <w:basedOn w:val="ab"/>
    <w:link w:val="af6"/>
    <w:rsid w:val="00413A0A"/>
    <w:rPr>
      <w:rFonts w:ascii="Times New Roman" w:hAnsi="Times New Roman"/>
      <w:sz w:val="28"/>
    </w:rPr>
  </w:style>
  <w:style w:type="paragraph" w:customStyle="1" w:styleId="afffc">
    <w:name w:val="Табличный текст"/>
    <w:basedOn w:val="a8"/>
    <w:qFormat/>
    <w:rsid w:val="000D3C97"/>
    <w:pPr>
      <w:spacing w:beforeLines="30" w:before="30" w:afterLines="30" w:after="30" w:line="240" w:lineRule="auto"/>
      <w:ind w:firstLine="0"/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939">
      <w:bodyDiv w:val="1"/>
      <w:marLeft w:val="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9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31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het/Desktop/&#1040;&#1083;&#1075;&#1086;&#1088;&#1080;&#1090;&#1084;&#1080;&#1079;&#1072;&#1094;&#1080;&#1103;%20&#1080;%20&#1087;&#1088;&#1086;&#1075;&#1088;&#1072;&#1084;&#1084;&#1080;&#1088;&#1086;&#1074;&#1072;&#1085;&#1080;&#1077;/&#1064;&#1072;&#1073;&#1083;&#1086;&#1085;%20&#1076;&#1083;&#1103;%20&#1086;&#1090;&#1095;&#1077;&#77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F1ACF-4608-482C-AD2D-225AD86D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отчёта.dotx</Template>
  <TotalTime>0</TotalTime>
  <Pages>14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Шаблон</cp:keywords>
  <dc:description/>
  <cp:lastModifiedBy>Сурьянинова Вероника Всеволодовна</cp:lastModifiedBy>
  <cp:revision>3</cp:revision>
  <cp:lastPrinted>2017-05-30T18:37:00Z</cp:lastPrinted>
  <dcterms:created xsi:type="dcterms:W3CDTF">2022-03-20T18:25:00Z</dcterms:created>
  <dcterms:modified xsi:type="dcterms:W3CDTF">2022-03-21T12:06:00Z</dcterms:modified>
</cp:coreProperties>
</file>